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C7011C" w:rsidRDefault="001D6D17">
      <w:pPr>
        <w:pStyle w:val="Ttulo"/>
        <w:rPr>
          <w:b/>
          <w:noProof/>
          <w:sz w:val="56"/>
          <w:u w:val="single"/>
        </w:rPr>
      </w:pPr>
      <w:sdt>
        <w:sdtPr>
          <w:rPr>
            <w:b/>
            <w:noProof/>
            <w:sz w:val="56"/>
            <w:u w:val="single"/>
          </w:rPr>
          <w:alias w:val="Título:"/>
          <w:tag w:val="Título:"/>
          <w:id w:val="726351117"/>
          <w:placeholder>
            <w:docPart w:val="7EBAAAB61E6A45EC9F23BE29B756603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7011C" w:rsidRPr="00C7011C">
            <w:rPr>
              <w:b/>
              <w:noProof/>
              <w:sz w:val="56"/>
              <w:u w:val="single"/>
            </w:rPr>
            <w:t>Quicksort Paralelo</w:t>
          </w:r>
        </w:sdtContent>
      </w:sdt>
    </w:p>
    <w:p w:rsidR="00B823AA" w:rsidRPr="00C7011C" w:rsidRDefault="00C7011C" w:rsidP="00B823AA">
      <w:pPr>
        <w:pStyle w:val="Ttulo21"/>
        <w:rPr>
          <w:noProof/>
          <w:sz w:val="32"/>
        </w:rPr>
      </w:pPr>
      <w:r w:rsidRPr="00C7011C">
        <w:rPr>
          <w:noProof/>
          <w:sz w:val="32"/>
        </w:rPr>
        <w:t>Duran, Tatiana. Espeche, Marcos. Maya, Facundo. Prato, Joaquín.</w:t>
      </w:r>
    </w:p>
    <w:p w:rsidR="00E81978" w:rsidRPr="00642A06" w:rsidRDefault="00C7011C" w:rsidP="00B823AA">
      <w:pPr>
        <w:pStyle w:val="Ttulo21"/>
        <w:rPr>
          <w:noProof/>
        </w:rPr>
      </w:pPr>
      <w:r>
        <w:rPr>
          <w:noProof/>
        </w:rPr>
        <w:t>Universidad Tecnológica Nacional, Facultad Regional Mendoza</w:t>
      </w:r>
    </w:p>
    <w:sdt>
      <w:sdtPr>
        <w:rPr>
          <w:noProof/>
        </w:rPr>
        <w:alias w:val="Nota del autor:"/>
        <w:tag w:val="Nota del autor:"/>
        <w:id w:val="266668659"/>
        <w:placeholder>
          <w:docPart w:val="EC016D1920D24CCB99F34765BF5C7C06"/>
        </w:placeholder>
        <w:temporary/>
        <w:showingPlcHdr/>
        <w15:appearance w15:val="hidden"/>
      </w:sdtPr>
      <w:sdtEnd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AAC8DEFED6DF4C058AAFBCA26549D352"/>
        </w:placeholder>
        <w:temporary/>
        <w:showingPlcHdr/>
        <w15:appearance w15:val="hidden"/>
        <w:text/>
      </w:sdtPr>
      <w:sdtEnd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DD08AB721BF04B8C96174709DB46FAF4"/>
        </w:placeholder>
        <w:temporary/>
        <w:showingPlcHdr/>
        <w15:appearance w15:val="hidden"/>
      </w:sdtPr>
      <w:sdtEnd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39AA6465663A42838BE7A55F2E2EB739"/>
        </w:placeholder>
        <w:temporary/>
        <w:showingPlcHdr/>
        <w15:appearance w15:val="hidden"/>
        <w:text/>
      </w:sdtPr>
      <w:sdtEnd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31475EB360F6431898B34B09E5304A7C"/>
          </w:placeholder>
          <w:temporary/>
          <w:showingPlcHdr/>
          <w15:appearance w15:val="hidden"/>
          <w:text/>
        </w:sdtPr>
        <w:sdtEndPr/>
        <w:sdtContent>
          <w:r w:rsidRPr="00642A06">
            <w:rPr>
              <w:noProof/>
              <w:lang w:bidi="es-ES"/>
            </w:rPr>
            <w:t>[Haga clic aquí para agregar palabras clave.]</w:t>
          </w:r>
        </w:sdtContent>
      </w:sdt>
    </w:p>
    <w:p w:rsidR="0062056B" w:rsidRDefault="0062056B">
      <w:pPr>
        <w:rPr>
          <w:noProof/>
        </w:rPr>
      </w:pPr>
    </w:p>
    <w:p w:rsidR="0062056B" w:rsidRDefault="0062056B">
      <w:pPr>
        <w:rPr>
          <w:noProof/>
        </w:rPr>
      </w:pPr>
      <w:r>
        <w:rPr>
          <w:noProof/>
        </w:rPr>
        <w:t>Decisiones de diseño:</w:t>
      </w:r>
      <w:r w:rsidR="00DB1870">
        <w:rPr>
          <w:noProof/>
        </w:rPr>
        <w:t xml:space="preserve"> (no olvidar mencionar que consideramos usar descomposicion recursiva)</w:t>
      </w:r>
    </w:p>
    <w:p w:rsidR="00DB1870" w:rsidRDefault="00DB1870">
      <w:pPr>
        <w:rPr>
          <w:noProof/>
        </w:rPr>
      </w:pPr>
      <w:r>
        <w:rPr>
          <w:noProof/>
        </w:rPr>
        <w:t>Nuestra primera decisión fue el método de descomposición</w:t>
      </w:r>
      <w:r w:rsidR="00CE441D">
        <w:rPr>
          <w:noProof/>
        </w:rPr>
        <w:t xml:space="preserve"> que usamos</w:t>
      </w:r>
      <w:r>
        <w:rPr>
          <w:noProof/>
        </w:rPr>
        <w:t>. Nos decantamos por utilizar un esquema de descomposición por dominio</w:t>
      </w:r>
      <w:r w:rsidR="00CE441D">
        <w:rPr>
          <w:noProof/>
        </w:rPr>
        <w:t>. Es</w:t>
      </w:r>
      <w:r>
        <w:rPr>
          <w:noProof/>
        </w:rPr>
        <w:t xml:space="preserve"> el que mejor se adecua a la naturaleza del problema, debido a que el algoritmo a realizar por cada nodo es siempre el mismo pero sobre distintos conjuntos de datos, por lo que</w:t>
      </w:r>
      <w:r w:rsidR="00CE441D">
        <w:rPr>
          <w:noProof/>
        </w:rPr>
        <w:t>, además,</w:t>
      </w:r>
      <w:r>
        <w:rPr>
          <w:noProof/>
        </w:rPr>
        <w:t xml:space="preserve"> podemos afirmar que dentro de las taxonomías estudiadas usamos un SPMD (</w:t>
      </w:r>
      <w:r>
        <w:rPr>
          <w:i/>
          <w:noProof/>
        </w:rPr>
        <w:t>Single Program Multiple Data</w:t>
      </w:r>
      <w:r>
        <w:rPr>
          <w:noProof/>
        </w:rPr>
        <w:t xml:space="preserve">). </w:t>
      </w:r>
      <w:r w:rsidR="00CE441D">
        <w:rPr>
          <w:noProof/>
        </w:rPr>
        <w:t>Respeto al algoritmo, i</w:t>
      </w:r>
      <w:r>
        <w:rPr>
          <w:noProof/>
        </w:rPr>
        <w:t xml:space="preserve">mplementamos un esquema </w:t>
      </w:r>
      <w:r>
        <w:rPr>
          <w:i/>
          <w:noProof/>
        </w:rPr>
        <w:t>Master-Worker</w:t>
      </w:r>
      <w:r>
        <w:rPr>
          <w:noProof/>
        </w:rPr>
        <w:t xml:space="preserve">, en el cual el </w:t>
      </w:r>
      <w:r>
        <w:rPr>
          <w:i/>
          <w:noProof/>
        </w:rPr>
        <w:t>master</w:t>
      </w:r>
      <w:r>
        <w:rPr>
          <w:noProof/>
        </w:rPr>
        <w:t xml:space="preserve"> es el que recibe el arreglo inicial, define qué porciones del arreglo entregarle a cada</w:t>
      </w:r>
      <w:r>
        <w:rPr>
          <w:i/>
          <w:noProof/>
        </w:rPr>
        <w:t xml:space="preserve"> worker</w:t>
      </w:r>
      <w:r>
        <w:rPr>
          <w:noProof/>
        </w:rPr>
        <w:t xml:space="preserve">, y luego recibir sus resultados para terminar de ordenar el arreglo. A su vez, cada </w:t>
      </w:r>
      <w:r>
        <w:rPr>
          <w:i/>
          <w:noProof/>
        </w:rPr>
        <w:t>worker</w:t>
      </w:r>
      <w:r>
        <w:rPr>
          <w:noProof/>
        </w:rPr>
        <w:t xml:space="preserve"> ordena el arreglo recibido. </w:t>
      </w:r>
      <w:r w:rsidR="00CE441D">
        <w:rPr>
          <w:noProof/>
        </w:rPr>
        <w:t xml:space="preserve">Por lo tanto, nuestra </w:t>
      </w:r>
      <w:r>
        <w:rPr>
          <w:noProof/>
        </w:rPr>
        <w:t xml:space="preserve">implementación se desvirtua un poco de la idea original del algoritmo </w:t>
      </w:r>
      <w:r>
        <w:rPr>
          <w:i/>
          <w:noProof/>
        </w:rPr>
        <w:t>quicksort</w:t>
      </w:r>
      <w:r>
        <w:rPr>
          <w:noProof/>
        </w:rPr>
        <w:t>, pero nos parece que es una implementación más limpia, fácil de entender, y con un mejor balanceo de carga que con un esquema recursivo.</w:t>
      </w:r>
    </w:p>
    <w:p w:rsidR="0062056B" w:rsidRDefault="00DB1870">
      <w:pPr>
        <w:rPr>
          <w:noProof/>
        </w:rPr>
      </w:pPr>
      <w:r>
        <w:rPr>
          <w:noProof/>
        </w:rPr>
        <w:t xml:space="preserve">Cabe aclarar que el programa está hecho para usar al menos dos nodos, y que con una cantidad de datos significativamente pequeña comparada con la cantidad de nodos el </w:t>
      </w:r>
      <w:r>
        <w:rPr>
          <w:noProof/>
        </w:rPr>
        <w:lastRenderedPageBreak/>
        <w:t>rendimiento del programa se verá disminuido. Es más rentable implementar paralelismo cuando hay una cantidad de datos</w:t>
      </w:r>
      <w:r w:rsidR="00CE441D">
        <w:rPr>
          <w:noProof/>
        </w:rPr>
        <w:t xml:space="preserve"> relativamente grande respecto de la cantidad de nodos.</w:t>
      </w:r>
    </w:p>
    <w:p w:rsidR="00CE441D" w:rsidRDefault="00CE441D">
      <w:pPr>
        <w:rPr>
          <w:noProof/>
        </w:rPr>
      </w:pPr>
      <w:r>
        <w:rPr>
          <w:noProof/>
        </w:rPr>
        <w:t xml:space="preserve">Nos percatamos, cuando decidiamos cómo implementar las comunicaciones entre nodos, de que no necesariamente teníamos que utilizar </w:t>
      </w:r>
      <w:r>
        <w:rPr>
          <w:i/>
          <w:noProof/>
        </w:rPr>
        <w:t>sends</w:t>
      </w:r>
      <w:r>
        <w:rPr>
          <w:noProof/>
        </w:rPr>
        <w:t xml:space="preserve"> y </w:t>
      </w:r>
      <w:r>
        <w:rPr>
          <w:i/>
          <w:noProof/>
        </w:rPr>
        <w:t>recieves</w:t>
      </w:r>
      <w:r>
        <w:rPr>
          <w:noProof/>
        </w:rPr>
        <w:t xml:space="preserve"> bloqueantes. El nodo </w:t>
      </w:r>
      <w:r>
        <w:rPr>
          <w:i/>
          <w:noProof/>
        </w:rPr>
        <w:t>master</w:t>
      </w:r>
      <w:r>
        <w:rPr>
          <w:noProof/>
        </w:rPr>
        <w:t xml:space="preserve"> puede hacer envíos no bloqueantes, ya no hay dependencia entre los datos enviados entre </w:t>
      </w:r>
      <w:r>
        <w:rPr>
          <w:i/>
          <w:noProof/>
        </w:rPr>
        <w:t>workers</w:t>
      </w:r>
      <w:r>
        <w:rPr>
          <w:noProof/>
        </w:rPr>
        <w:t>. Sin embargo, la recepción de datos en los</w:t>
      </w:r>
      <w:bookmarkStart w:id="0" w:name="_GoBack"/>
      <w:bookmarkEnd w:id="0"/>
      <w:r>
        <w:rPr>
          <w:noProof/>
        </w:rPr>
        <w:t xml:space="preserve"> </w:t>
      </w:r>
      <w:r>
        <w:rPr>
          <w:i/>
          <w:noProof/>
        </w:rPr>
        <w:t>workers</w:t>
      </w:r>
      <w:r>
        <w:rPr>
          <w:noProof/>
        </w:rPr>
        <w:t xml:space="preserve"> sí debe ser bloqueante, porque no puede empezar a trabajar si no terminó de recibir el arreglo que tiene que ordenar.</w:t>
      </w:r>
    </w:p>
    <w:p w:rsidR="00CE441D" w:rsidRDefault="00CE441D">
      <w:pPr>
        <w:rPr>
          <w:noProof/>
        </w:rPr>
      </w:pPr>
    </w:p>
    <w:p w:rsidR="00CE441D" w:rsidRPr="00CE441D" w:rsidRDefault="00CE441D">
      <w:pPr>
        <w:rPr>
          <w:noProof/>
        </w:rPr>
      </w:pPr>
    </w:p>
    <w:p w:rsidR="00E81978" w:rsidRPr="00642A06" w:rsidRDefault="001D6D17">
      <w:pPr>
        <w:pStyle w:val="Ttulodeseccin"/>
        <w:rPr>
          <w:noProof/>
        </w:rPr>
      </w:pPr>
      <w:sdt>
        <w:sdtPr>
          <w:rPr>
            <w:noProof/>
          </w:rPr>
          <w:alias w:val="Título de sección:"/>
          <w:tag w:val="Título de sección:"/>
          <w:id w:val="984196707"/>
          <w:placeholder>
            <w:docPart w:val="B223493B4A804F00B42A1CA8D9807D0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7011C">
            <w:rPr>
              <w:noProof/>
            </w:rPr>
            <w:t>Quicksort Paralelo</w:t>
          </w:r>
        </w:sdtContent>
      </w:sdt>
    </w:p>
    <w:sdt>
      <w:sdtPr>
        <w:rPr>
          <w:noProof/>
        </w:rPr>
        <w:alias w:val="Texto de sección:"/>
        <w:tag w:val="Texto de sección:"/>
        <w:id w:val="-1322272011"/>
        <w:placeholder>
          <w:docPart w:val="F44C1EB39BB34230989559878C4FDDC3"/>
        </w:placeholder>
        <w:temporary/>
        <w:showingPlcHdr/>
        <w15:appearance w15:val="hidden"/>
        <w:text/>
      </w:sdtPr>
      <w:sdtEndPr/>
      <w:sdtContent>
        <w:p w:rsidR="00E81978" w:rsidRPr="00642A06" w:rsidRDefault="005D3A03">
          <w:pPr>
            <w:rPr>
              <w:noProof/>
            </w:rPr>
          </w:pPr>
          <w:r w:rsidRPr="00642A06">
            <w:rPr>
              <w:noProof/>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642A06">
            <w:rPr>
              <w:rStyle w:val="nfasis"/>
              <w:noProof/>
              <w:lang w:bidi="es-ES"/>
            </w:rPr>
            <w:t>Introducción</w:t>
          </w:r>
          <w:r w:rsidRPr="00642A06">
            <w:rPr>
              <w:noProof/>
              <w:lang w:bidi="es-ES"/>
            </w:rPr>
            <w:t xml:space="preserve"> no ha de usarse como título inicial, ya que se supone que el artículo empieza con una introducción.]</w:t>
          </w:r>
        </w:p>
      </w:sdtContent>
    </w:sdt>
    <w:sdt>
      <w:sdtPr>
        <w:rPr>
          <w:noProof/>
        </w:rPr>
        <w:alias w:val="Título 1:"/>
        <w:tag w:val="Título 1:"/>
        <w:id w:val="1295489386"/>
        <w:placeholder>
          <w:docPart w:val="2910FF264C284304997BFEB189C8CDBC"/>
        </w:placeholder>
        <w:temporary/>
        <w:showingPlcHdr/>
        <w15:appearance w15:val="hidden"/>
        <w:text/>
      </w:sdtPr>
      <w:sdtEndPr/>
      <w:sdtContent>
        <w:p w:rsidR="00E81978" w:rsidRPr="00642A06" w:rsidRDefault="005D3A03">
          <w:pPr>
            <w:pStyle w:val="Ttulo1"/>
            <w:rPr>
              <w:noProof/>
            </w:rPr>
          </w:pPr>
          <w:r w:rsidRPr="00642A06">
            <w:rPr>
              <w:noProof/>
              <w:lang w:bidi="es-ES"/>
            </w:rPr>
            <w:t>[Título 1]</w:t>
          </w:r>
        </w:p>
      </w:sdtContent>
    </w:sdt>
    <w:p w:rsidR="00E81978" w:rsidRPr="00642A06" w:rsidRDefault="001D6D17">
      <w:pPr>
        <w:rPr>
          <w:noProof/>
        </w:rPr>
      </w:pPr>
      <w:sdt>
        <w:sdtPr>
          <w:rPr>
            <w:noProof/>
          </w:rPr>
          <w:alias w:val="Texto de párrafo:"/>
          <w:tag w:val="Texto de párrafo:"/>
          <w:id w:val="1404798514"/>
          <w:placeholder>
            <w:docPart w:val="A50C8CE2F44C4625B42C899E3C250E09"/>
          </w:placeholder>
          <w:temporary/>
          <w:showingPlcHdr/>
          <w15:appearance w15:val="hidden"/>
          <w:text/>
        </w:sdtPr>
        <w:sdtEndPr/>
        <w:sdtContent>
          <w:r w:rsidR="005D3A03" w:rsidRPr="00642A06">
            <w:rPr>
              <w:noProof/>
              <w:lang w:bidi="es-ES"/>
            </w:rPr>
            <w:t>[Los dos primeros niveles de título tienen su</w:t>
          </w:r>
          <w:r w:rsidR="00FA473C" w:rsidRPr="00642A06">
            <w:rPr>
              <w:noProof/>
              <w:lang w:bidi="es-ES"/>
            </w:rPr>
            <w:t xml:space="preserve">propio párrafo, como se muestra aquí. </w:t>
          </w:r>
          <w:r w:rsidR="005D3A03" w:rsidRPr="00642A06">
            <w:rPr>
              <w:noProof/>
              <w:lang w:bidi="es-ES"/>
            </w:rPr>
            <w:t>Los títulos 3, 4 y 5 son encabezados usados al principio del párrafo.]</w:t>
          </w:r>
        </w:sdtContent>
      </w:sdt>
    </w:p>
    <w:p w:rsidR="00E81978" w:rsidRPr="00642A06" w:rsidRDefault="001D6D17" w:rsidP="00C31D30">
      <w:pPr>
        <w:pStyle w:val="Ttulo2"/>
        <w:rPr>
          <w:noProof/>
        </w:rPr>
      </w:pPr>
      <w:sdt>
        <w:sdtPr>
          <w:rPr>
            <w:noProof/>
          </w:rPr>
          <w:alias w:val="Título 2:"/>
          <w:tag w:val="Título 2:"/>
          <w:id w:val="1203442487"/>
          <w:placeholder>
            <w:docPart w:val="8E529F05D2CA4C9DB6B0628172F30EBA"/>
          </w:placeholder>
          <w:temporary/>
          <w:showingPlcHdr/>
          <w15:appearance w15:val="hidden"/>
          <w:text/>
        </w:sdtPr>
        <w:sdtEndPr/>
        <w:sdtContent>
          <w:r w:rsidR="005D3A03" w:rsidRPr="00642A06">
            <w:rPr>
              <w:noProof/>
              <w:lang w:bidi="es-ES"/>
            </w:rPr>
            <w:t>[Título 2]</w:t>
          </w:r>
        </w:sdtContent>
      </w:sdt>
      <w:r w:rsidR="005D3A03" w:rsidRPr="00642A06">
        <w:rPr>
          <w:rStyle w:val="Refdenotaalpie"/>
          <w:noProof/>
          <w:lang w:bidi="es-ES"/>
        </w:rPr>
        <w:t>1</w:t>
      </w:r>
    </w:p>
    <w:sdt>
      <w:sdtPr>
        <w:rPr>
          <w:noProof/>
        </w:rPr>
        <w:alias w:val="Texto de párrafo:"/>
        <w:tag w:val="Texto de párrafo:"/>
        <w:id w:val="1221403361"/>
        <w:placeholder>
          <w:docPart w:val="990FB815939B48A8AC783B2CC823D081"/>
        </w:placeholder>
        <w:temporary/>
        <w:showingPlcHdr/>
        <w15:appearance w15:val="hidden"/>
      </w:sdtPr>
      <w:sdtEndPr/>
      <w:sdtContent>
        <w:p w:rsidR="00E81978" w:rsidRPr="00642A06" w:rsidRDefault="005D3A03">
          <w:pPr>
            <w:pStyle w:val="Sinespaciado"/>
            <w:rPr>
              <w:noProof/>
            </w:rPr>
          </w:pPr>
          <w:r w:rsidRPr="00642A06">
            <w:rPr>
              <w:noProof/>
              <w:lang w:bidi="es-ES"/>
            </w:rPr>
            <w:t>[Para agregar una tabla de contenido (TDC), aplique el estilo de título adecuado solo al texto del título al principio de un párrafo y se mostrará en la TDC. Para hacerlo, seleccione el texto del título Después, en la pestaña Inicio, en la galería de Estilos, haga clic en el estilo que necesite.]</w:t>
          </w:r>
        </w:p>
      </w:sdtContent>
    </w:sdt>
    <w:p w:rsidR="00355DCA" w:rsidRPr="00642A06" w:rsidRDefault="001D6D17" w:rsidP="00C31D30">
      <w:pPr>
        <w:pStyle w:val="Ttulo3"/>
        <w:rPr>
          <w:noProof/>
        </w:rPr>
      </w:pPr>
      <w:sdt>
        <w:sdtPr>
          <w:rPr>
            <w:noProof/>
          </w:rPr>
          <w:alias w:val="Título 3:"/>
          <w:tag w:val="Título 3:"/>
          <w:id w:val="1751771428"/>
          <w:placeholder>
            <w:docPart w:val="53F48AD0B7EC4A73BC1781028E9C0C02"/>
          </w:placeholder>
          <w:temporary/>
          <w:showingPlcHdr/>
          <w15:appearance w15:val="hidden"/>
          <w:text/>
        </w:sdtPr>
        <w:sdtEndPr/>
        <w:sdtContent>
          <w:r w:rsidR="005D3A03" w:rsidRPr="00642A06">
            <w:rPr>
              <w:noProof/>
              <w:lang w:bidi="es-ES"/>
            </w:rPr>
            <w:t>[Título 3]</w:t>
          </w:r>
        </w:sdtContent>
      </w:sdt>
      <w:r w:rsidR="00355DCA" w:rsidRPr="00642A06">
        <w:rPr>
          <w:noProof/>
          <w:lang w:bidi="es-ES"/>
        </w:rPr>
        <w:t>.</w:t>
      </w:r>
    </w:p>
    <w:p w:rsidR="00E81978" w:rsidRPr="00642A06" w:rsidRDefault="001D6D17">
      <w:pPr>
        <w:rPr>
          <w:b/>
          <w:bCs/>
          <w:noProof/>
        </w:rPr>
      </w:pPr>
      <w:sdt>
        <w:sdtPr>
          <w:rPr>
            <w:noProof/>
          </w:rPr>
          <w:alias w:val="Texto de párrafo:"/>
          <w:tag w:val="Texto de párrafo:"/>
          <w:id w:val="2054876750"/>
          <w:placeholder>
            <w:docPart w:val="138E3FE682324C8DAD4451812DD0DA2D"/>
          </w:placeholder>
          <w:temporary/>
          <w:showingPlcHdr/>
          <w15:appearance w15:val="hidden"/>
          <w:text/>
        </w:sdtPr>
        <w:sdtEndPr/>
        <w:sdtContent>
          <w:r w:rsidR="005D3A03" w:rsidRPr="00642A06">
            <w:rPr>
              <w:noProof/>
              <w:lang w:bidi="es-ES"/>
            </w:rPr>
            <w:t>[Incluya un punto</w:t>
          </w:r>
          <w:r w:rsidR="00FA473C" w:rsidRPr="00642A06">
            <w:rPr>
              <w:noProof/>
              <w:lang w:bidi="es-ES"/>
            </w:rPr>
            <w:t xml:space="preserve">al final de un encabezado. </w:t>
          </w:r>
          <w:r w:rsidR="005D3A03" w:rsidRPr="00642A06">
            <w:rPr>
              <w:noProof/>
              <w:lang w:bidi="es-ES"/>
            </w:rPr>
            <w:t>Tenga en cuenta que, si corresponde, se pueden incluir párrafos consecutivos con sus propios títulos.]</w:t>
          </w:r>
        </w:sdtContent>
      </w:sdt>
    </w:p>
    <w:p w:rsidR="00355DCA" w:rsidRPr="00642A06" w:rsidRDefault="001D6D17" w:rsidP="00C31D30">
      <w:pPr>
        <w:pStyle w:val="Ttulo4"/>
        <w:rPr>
          <w:noProof/>
        </w:rPr>
      </w:pPr>
      <w:sdt>
        <w:sdtPr>
          <w:rPr>
            <w:noProof/>
          </w:rPr>
          <w:alias w:val="Título 4:"/>
          <w:tag w:val="Título 4:"/>
          <w:id w:val="-685361587"/>
          <w:placeholder>
            <w:docPart w:val="BD93583F80F343BBA081D54C96F1D7E9"/>
          </w:placeholder>
          <w:temporary/>
          <w:showingPlcHdr/>
          <w15:appearance w15:val="hidden"/>
          <w:text/>
        </w:sdtPr>
        <w:sdtEndPr/>
        <w:sdtContent>
          <w:r w:rsidR="005D3A03" w:rsidRPr="00642A06">
            <w:rPr>
              <w:noProof/>
              <w:lang w:bidi="es-ES"/>
            </w:rPr>
            <w:t>[Título 4]</w:t>
          </w:r>
        </w:sdtContent>
      </w:sdt>
      <w:r w:rsidR="00355DCA" w:rsidRPr="00642A06">
        <w:rPr>
          <w:noProof/>
          <w:lang w:bidi="es-ES"/>
        </w:rPr>
        <w:t>.</w:t>
      </w:r>
    </w:p>
    <w:p w:rsidR="00E81978" w:rsidRPr="00642A06" w:rsidRDefault="001D6D17">
      <w:pPr>
        <w:rPr>
          <w:b/>
          <w:bCs/>
          <w:noProof/>
        </w:rPr>
      </w:pPr>
      <w:sdt>
        <w:sdtPr>
          <w:rPr>
            <w:noProof/>
          </w:rPr>
          <w:alias w:val="Texto de párrafo:"/>
          <w:tag w:val="Texto de párrafo:"/>
          <w:id w:val="-1987159626"/>
          <w:placeholder>
            <w:docPart w:val="A635A1E8FC504AE6999CF85ECC83348C"/>
          </w:placeholder>
          <w:temporary/>
          <w:showingPlcHdr/>
          <w15:appearance w15:val="hidden"/>
          <w:text/>
        </w:sdtPr>
        <w:sdtEndPr/>
        <w:sdtContent>
          <w:r w:rsidR="005D3A03" w:rsidRPr="00642A06">
            <w:rPr>
              <w:noProof/>
              <w:lang w:bidi="es-ES"/>
            </w:rPr>
            <w:t>[Al usar</w:t>
          </w:r>
          <w:r w:rsidR="00FA473C" w:rsidRPr="00642A06">
            <w:rPr>
              <w:noProof/>
              <w:lang w:bidi="es-ES"/>
            </w:rPr>
            <w:t xml:space="preserve">títulos, no omita niveles. </w:t>
          </w:r>
          <w:r w:rsidR="005D3A03" w:rsidRPr="00642A06">
            <w:rPr>
              <w:noProof/>
              <w:lang w:bidi="es-ES"/>
            </w:rPr>
            <w:t>Si necesita usar un título 3, 4 o 5 sin texto antes del siguiente título, agregue un punto al final del título y, después, inicie un nuevo párrafo para el subtítulo y su texto.]</w:t>
          </w:r>
        </w:sdtContent>
      </w:sdt>
      <w:r w:rsidR="00FA473C" w:rsidRPr="00642A06">
        <w:rPr>
          <w:noProof/>
          <w:lang w:bidi="es-ES"/>
        </w:rPr>
        <w:t xml:space="preserve"> </w:t>
      </w:r>
      <w:sdt>
        <w:sdtPr>
          <w:rPr>
            <w:noProof/>
          </w:rPr>
          <w:alias w:val="Apellidos, año:"/>
          <w:tag w:val="Apellidos, año:"/>
          <w:id w:val="74722316"/>
          <w:placeholder>
            <w:docPart w:val="F49A52A852244F2A9A1981A81BA5AA54"/>
          </w:placeholder>
          <w:temporary/>
          <w:showingPlcHdr/>
          <w15:appearance w15:val="hidden"/>
          <w:text/>
        </w:sdtPr>
        <w:sdtEndPr/>
        <w:sdtContent>
          <w:r w:rsidR="00E30751" w:rsidRPr="00642A06">
            <w:rPr>
              <w:noProof/>
              <w:lang w:bidi="es-ES"/>
            </w:rPr>
            <w:t>(</w:t>
          </w:r>
          <w:r w:rsidR="00BA45DB" w:rsidRPr="00642A06">
            <w:rPr>
              <w:noProof/>
              <w:lang w:bidi="es-ES"/>
            </w:rPr>
            <w:t>Apellidos, año</w:t>
          </w:r>
          <w:r w:rsidR="00E30751" w:rsidRPr="00642A06">
            <w:rPr>
              <w:noProof/>
              <w:lang w:bidi="es-ES"/>
            </w:rPr>
            <w:t>)</w:t>
          </w:r>
        </w:sdtContent>
      </w:sdt>
    </w:p>
    <w:p w:rsidR="00355DCA" w:rsidRPr="00642A06" w:rsidRDefault="001D6D17" w:rsidP="00C31D30">
      <w:pPr>
        <w:pStyle w:val="Ttulo5"/>
        <w:rPr>
          <w:noProof/>
        </w:rPr>
      </w:pPr>
      <w:sdt>
        <w:sdtPr>
          <w:rPr>
            <w:noProof/>
          </w:rPr>
          <w:alias w:val="Título 5:"/>
          <w:tag w:val="Título 5:"/>
          <w:id w:val="-53853956"/>
          <w:placeholder>
            <w:docPart w:val="CABEB6D5E36849BEA9B0CEC02D404B54"/>
          </w:placeholder>
          <w:temporary/>
          <w:showingPlcHdr/>
          <w15:appearance w15:val="hidden"/>
          <w:text/>
        </w:sdtPr>
        <w:sdtEndPr/>
        <w:sdtContent>
          <w:r w:rsidR="005D3A03" w:rsidRPr="00642A06">
            <w:rPr>
              <w:noProof/>
              <w:lang w:bidi="es-ES"/>
            </w:rPr>
            <w:t>[Título5]</w:t>
          </w:r>
        </w:sdtContent>
      </w:sdt>
      <w:r w:rsidR="00355DCA" w:rsidRPr="00642A06">
        <w:rPr>
          <w:noProof/>
          <w:lang w:bidi="es-ES"/>
        </w:rPr>
        <w:t>.</w:t>
      </w:r>
    </w:p>
    <w:p w:rsidR="00E81978" w:rsidRPr="0076224E" w:rsidRDefault="001D6D17">
      <w:pPr>
        <w:rPr>
          <w:noProof/>
        </w:rPr>
      </w:pPr>
      <w:sdt>
        <w:sdtPr>
          <w:rPr>
            <w:noProof/>
          </w:rPr>
          <w:alias w:val="Texto de párrafo:"/>
          <w:tag w:val="Texto de párrafo:"/>
          <w:id w:val="1216239889"/>
          <w:placeholder>
            <w:docPart w:val="6D1C480375C64C95B75048FA897DA17C"/>
          </w:placeholder>
          <w:temporary/>
          <w:showingPlcHdr/>
          <w15:appearance w15:val="hidden"/>
          <w:text/>
        </w:sdtPr>
        <w:sdtEndPr/>
        <w:sdtContent>
          <w:r w:rsidR="005D3A03" w:rsidRPr="00642A06">
            <w:rPr>
              <w:noProof/>
              <w:lang w:bidi="es-ES"/>
            </w:rPr>
            <w:t>[Al igual que el resto de las secciones del artículo, las referencias</w:t>
          </w:r>
          <w:r w:rsidR="00FA473C" w:rsidRPr="00642A06">
            <w:rPr>
              <w:noProof/>
              <w:lang w:bidi="es-ES"/>
            </w:rPr>
            <w:t xml:space="preserve">empiezan en su propia página. </w:t>
          </w:r>
          <w:r w:rsidR="005D3A03" w:rsidRPr="00642A06">
            <w:rPr>
              <w:noProof/>
              <w:lang w:bidi="es-ES"/>
            </w:rPr>
            <w:t>La página de referencias que aparece después se crea con la característica Citas y bibliografía, que está disponible</w:t>
          </w:r>
          <w:r w:rsidR="00FA473C" w:rsidRPr="00642A06">
            <w:rPr>
              <w:noProof/>
              <w:lang w:bidi="es-ES"/>
            </w:rPr>
            <w:t xml:space="preserve"> en la pestaña Referencias. </w:t>
          </w:r>
          <w:r w:rsidR="005D3A03" w:rsidRPr="00642A06">
            <w:rPr>
              <w:noProof/>
              <w:lang w:bidi="es-ES"/>
            </w:rPr>
            <w:t>En esta característica se incluye una opción de estilo que da formato a las referencias</w:t>
          </w:r>
          <w:r w:rsidR="00FA473C" w:rsidRPr="00642A06">
            <w:rPr>
              <w:noProof/>
              <w:lang w:bidi="es-ES"/>
            </w:rPr>
            <w:t xml:space="preserve">para la 6.ª edición de APA. </w:t>
          </w:r>
          <w:r w:rsidR="005D3A03" w:rsidRPr="00642A06">
            <w:rPr>
              <w:noProof/>
              <w:lang w:bidi="es-ES"/>
            </w:rPr>
            <w:lastRenderedPageBreak/>
            <w:t>También puede usar esta característica para agregar citas en el texto que estén vinculadas a la fuente, como las que se muestran al final de este párrafo</w:t>
          </w:r>
          <w:r w:rsidR="00FA473C" w:rsidRPr="00642A06">
            <w:rPr>
              <w:noProof/>
              <w:lang w:bidi="es-ES"/>
            </w:rPr>
            <w:t xml:space="preserve">y en el párrafo anterior. </w:t>
          </w:r>
          <w:r w:rsidR="005D3A03" w:rsidRPr="00642A06">
            <w:rPr>
              <w:noProof/>
              <w:lang w:bidi="es-ES"/>
            </w:rPr>
            <w:t>Para personalizar una cita, haga clic con el botón derecho y luego Editar cita.]</w:t>
          </w:r>
        </w:sdtContent>
      </w:sdt>
      <w:r w:rsidR="00BA45DB" w:rsidRPr="00642A06">
        <w:rPr>
          <w:noProof/>
          <w:lang w:bidi="es-ES"/>
        </w:rPr>
        <w:t xml:space="preserve"> </w:t>
      </w:r>
      <w:sdt>
        <w:sdtPr>
          <w:rPr>
            <w:noProof/>
          </w:rPr>
          <w:alias w:val="Apellidos, año:"/>
          <w:tag w:val="Apellidos, año:"/>
          <w:id w:val="-113908824"/>
          <w:placeholder>
            <w:docPart w:val="3BEB551ED5E342A9B6B6FB2F857F1AA3"/>
          </w:placeholder>
          <w:temporary/>
          <w:showingPlcHdr/>
          <w15:appearance w15:val="hidden"/>
          <w:text/>
        </w:sdtPr>
        <w:sdtEndPr/>
        <w:sdtContent>
          <w:r w:rsidR="00E30751" w:rsidRPr="00642A06">
            <w:rPr>
              <w:noProof/>
              <w:lang w:bidi="es-ES"/>
            </w:rPr>
            <w:t>(</w:t>
          </w:r>
          <w:r w:rsidR="00BA45DB" w:rsidRPr="00642A06">
            <w:rPr>
              <w:noProof/>
              <w:lang w:bidi="es-ES"/>
            </w:rPr>
            <w:t>apellido, año</w:t>
          </w:r>
          <w:r w:rsidR="00E30751" w:rsidRPr="00642A06">
            <w:rPr>
              <w:noProof/>
              <w:lang w:bidi="es-ES"/>
            </w:rPr>
            <w:t>)</w:t>
          </w:r>
        </w:sdtContent>
      </w:sdt>
    </w:p>
    <w:sdt>
      <w:sdtPr>
        <w:rPr>
          <w:rFonts w:asciiTheme="minorHAnsi" w:eastAsiaTheme="minorEastAsia" w:hAnsiTheme="minorHAnsi" w:cstheme="minorBidi"/>
          <w:noProof/>
        </w:rPr>
        <w:id w:val="62297111"/>
        <w:docPartObj>
          <w:docPartGallery w:val="Bibliographies"/>
          <w:docPartUnique/>
        </w:docPartObj>
      </w:sdtPr>
      <w:sdtEndPr/>
      <w:sdtContent>
        <w:p w:rsidR="00E81978" w:rsidRPr="0076224E" w:rsidRDefault="005D3A03">
          <w:pPr>
            <w:pStyle w:val="Ttulodeseccin"/>
            <w:rPr>
              <w:noProof/>
            </w:rPr>
          </w:pPr>
          <w:r w:rsidRPr="0076224E">
            <w:rPr>
              <w:noProof/>
              <w:lang w:bidi="es-ES"/>
            </w:rPr>
            <w:t>Referencias</w:t>
          </w:r>
        </w:p>
        <w:p w:rsidR="00040706" w:rsidRPr="00040706" w:rsidRDefault="00C31D30" w:rsidP="00040706">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040706" w:rsidRPr="00040706">
            <w:rPr>
              <w:noProof/>
            </w:rPr>
            <w:t xml:space="preserve">Apellidos, n. s. (Año). Título del artículo. </w:t>
          </w:r>
          <w:r w:rsidR="00040706" w:rsidRPr="00040706">
            <w:rPr>
              <w:i/>
              <w:iCs/>
              <w:noProof/>
            </w:rPr>
            <w:t>Título del diario</w:t>
          </w:r>
          <w:r w:rsidR="00040706" w:rsidRPr="00040706">
            <w:rPr>
              <w:noProof/>
            </w:rPr>
            <w:t>, Páginas desde - hasta.</w:t>
          </w:r>
        </w:p>
        <w:p w:rsidR="00E81978" w:rsidRPr="00040706" w:rsidRDefault="00040706" w:rsidP="00040706">
          <w:pPr>
            <w:pStyle w:val="Bibliografa"/>
            <w:rPr>
              <w:noProof/>
            </w:rPr>
          </w:pPr>
          <w:r w:rsidRPr="00040706">
            <w:rPr>
              <w:noProof/>
            </w:rPr>
            <w:t xml:space="preserve">Apellidos, n. s. (Año). </w:t>
          </w:r>
          <w:r w:rsidRPr="00040706">
            <w:rPr>
              <w:i/>
              <w:iCs/>
              <w:noProof/>
            </w:rPr>
            <w:t>Título del libro.</w:t>
          </w:r>
          <w:r w:rsidRPr="00040706">
            <w:rPr>
              <w:noProof/>
            </w:rPr>
            <w:t xml:space="preserve"> Nombre de la ciudad: Nombre del editor.</w:t>
          </w:r>
          <w:r w:rsidR="00C31D30" w:rsidRPr="00642A06">
            <w:rPr>
              <w:b/>
              <w:noProof/>
              <w:lang w:bidi="es-ES"/>
            </w:rPr>
            <w:fldChar w:fldCharType="end"/>
          </w:r>
        </w:p>
      </w:sdtContent>
    </w:sdt>
    <w:sdt>
      <w:sdtPr>
        <w:rPr>
          <w:noProof/>
        </w:rPr>
        <w:alias w:val="Título de las notas al pie:"/>
        <w:tag w:val="Título de las notas al pie:"/>
        <w:id w:val="-1680037918"/>
        <w:placeholder>
          <w:docPart w:val="1237F38421974E5AA6D790921F5F1B00"/>
        </w:placeholder>
        <w:temporary/>
        <w:showingPlcHdr/>
        <w15:appearance w15:val="hidden"/>
      </w:sdtPr>
      <w:sdtEnd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39F73BD4D24547D58D45F4BA0F1C0470"/>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73385F9E09094BF9B5D15B98899ED1B3"/>
        </w:placeholder>
        <w:temporary/>
        <w:showingPlcHdr/>
        <w15:appearance w15:val="hidden"/>
        <w:text/>
      </w:sdtPr>
      <w:sdtEnd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54B13196B2154C779B50760F16A96C38"/>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C1C4715D2152447183902E424C7796C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1EC86932C3D14FEC8E13D089B999794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73AB2F7C8D474B02A015304C251A045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6A2D0C6E5C604540A5EA01C9B6587A63"/>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B9C3B4302AA04FE3B92ECCD63A6977B6"/>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2DB52D9FE77F4A09BA89B325B42AE6FB"/>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E3E124605C214A1888F9C5EC1AB36F2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5294EA39484D43EC870569BAD4EF627B"/>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10FD83165AD74285BB4C77BC9ACD4A83"/>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679CD494ACA240BFBB203CE2D5DE9C4C"/>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BB9E5ABC2B8E4A07918E8F730B11A6B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610DC3CCAF0B49D0BD9843B18068160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3B28239D1155414BAC9CF5148EC1C41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ED47ED81D9524C078E9E21D52C835BFD"/>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7A200C57374C4BA4AF803E083A569D0A"/>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51B48580D319455E86782491B476367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65717ABA432F4C3FA6F6B0EB16A1B55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C66DA40C86C14DE1B257B238C25828B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065897C8880D485E94B3FF2AD059544E"/>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5DBD70532A6C41FA9F22ACA08636BAB7"/>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9FC009C12E784BA5A4CD9C1DC92E9B9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4400114E546F4E49A01B7A1D89C34F6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49E56838CEFB4DDEBF23F7251EF0D45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65063C89FE4242B9B4E506E0C4A36425"/>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1E60EB5C373A4AAF86E2A6AF77BA8924"/>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5FBD9A7CFED3458AB69E287C02621017"/>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E228D2BA12D440EE912573EF1525A00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B834AB94ACA1482489998F24066E950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677F615E135F482B87373EA4562B07F3"/>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BF754910B7EC4FB2AAF4A9D173CEA491"/>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7B32090B0E2C477C948C24462C11A40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C61E1E232E70428A91DF2C4C99C1C05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DFF4BEE3F642430EB8CA4F4CA7C9557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AEB96ADD825744308E8A2D5D4E2E86A4"/>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95D333E46A584BC89A0B7CA787FDB2D0"/>
          </w:placeholder>
          <w:temporary/>
          <w:showingPlcHdr/>
          <w15:appearance w15:val="hidden"/>
        </w:sdtPr>
        <w:sdtEnd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810D5D34ED754668B6F62705DC1B73B5"/>
        </w:placeholder>
        <w:temporary/>
        <w:showingPlcHdr/>
        <w15:appearance w15:val="hidden"/>
      </w:sdtPr>
      <w:sdtEnd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832EEF2564194A4EB8AB2C4A3B92BF30"/>
          </w:placeholder>
          <w:temporary/>
          <w:showingPlcHdr/>
          <w15:appearance w15:val="hidden"/>
          <w:text/>
        </w:sdtPr>
        <w:sdtEnd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Pr="00642A06" w:rsidRDefault="005D3A03">
      <w:pPr>
        <w:pStyle w:val="Tablailustracin"/>
        <w:rPr>
          <w:noProof/>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sectPr w:rsidR="00E81978" w:rsidRPr="00642A06" w:rsidSect="00D932D1">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D17" w:rsidRDefault="001D6D17">
      <w:pPr>
        <w:spacing w:line="240" w:lineRule="auto"/>
      </w:pPr>
      <w:r>
        <w:separator/>
      </w:r>
    </w:p>
    <w:p w:rsidR="001D6D17" w:rsidRDefault="001D6D17"/>
  </w:endnote>
  <w:endnote w:type="continuationSeparator" w:id="0">
    <w:p w:rsidR="001D6D17" w:rsidRDefault="001D6D17">
      <w:pPr>
        <w:spacing w:line="240" w:lineRule="auto"/>
      </w:pPr>
      <w:r>
        <w:continuationSeparator/>
      </w:r>
    </w:p>
    <w:p w:rsidR="001D6D17" w:rsidRDefault="001D6D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D17" w:rsidRDefault="001D6D17">
      <w:pPr>
        <w:spacing w:line="240" w:lineRule="auto"/>
      </w:pPr>
      <w:r>
        <w:separator/>
      </w:r>
    </w:p>
    <w:p w:rsidR="001D6D17" w:rsidRDefault="001D6D17"/>
  </w:footnote>
  <w:footnote w:type="continuationSeparator" w:id="0">
    <w:p w:rsidR="001D6D17" w:rsidRDefault="001D6D17">
      <w:pPr>
        <w:spacing w:line="240" w:lineRule="auto"/>
      </w:pPr>
      <w:r>
        <w:continuationSeparator/>
      </w:r>
    </w:p>
    <w:p w:rsidR="001D6D17" w:rsidRDefault="001D6D1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1D6D17">
    <w:pPr>
      <w:pStyle w:val="Encabezado"/>
      <w:rPr>
        <w:noProof/>
      </w:rPr>
    </w:pPr>
    <w:sdt>
      <w:sdtPr>
        <w:rPr>
          <w:rStyle w:val="Textoennegrita"/>
          <w:noProof/>
        </w:rPr>
        <w:alias w:val="Encabezado"/>
        <w:tag w:val=""/>
        <w:id w:val="12739865"/>
        <w:placeholder>
          <w:docPart w:val="810D5D34ED754668B6F62705DC1B73B5"/>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642A06">
          <w:rPr>
            <w:rStyle w:val="Textoennegrita"/>
            <w:noProof/>
            <w:lang w:bidi="es-ES"/>
          </w:rPr>
          <w:t>[Título abreviado de hasta 50 caracteres]</w:t>
        </w:r>
      </w:sdtContent>
    </w:sdt>
    <w:r w:rsidR="005D3A03">
      <w:rPr>
        <w:rStyle w:val="Textoennegrita"/>
        <w:noProof/>
        <w:lang w:bidi="es-ES"/>
      </w:rPr>
      <w:ptab w:relativeTo="margin" w:alignment="right" w:leader="none"/>
    </w:r>
    <w:r w:rsidR="005D3A03">
      <w:rPr>
        <w:rStyle w:val="Textoennegrita"/>
        <w:noProof/>
        <w:lang w:bidi="es-ES"/>
      </w:rPr>
      <w:fldChar w:fldCharType="begin"/>
    </w:r>
    <w:r w:rsidR="005D3A03">
      <w:rPr>
        <w:rStyle w:val="Textoennegrita"/>
        <w:noProof/>
        <w:lang w:bidi="es-ES"/>
      </w:rPr>
      <w:instrText xml:space="preserve"> PAGE   \* MERGEFORMAT </w:instrText>
    </w:r>
    <w:r w:rsidR="005D3A03">
      <w:rPr>
        <w:rStyle w:val="Textoennegrita"/>
        <w:noProof/>
        <w:lang w:bidi="es-ES"/>
      </w:rPr>
      <w:fldChar w:fldCharType="separate"/>
    </w:r>
    <w:r w:rsidR="00BA1F89">
      <w:rPr>
        <w:rStyle w:val="Textoennegrita"/>
        <w:noProof/>
        <w:lang w:bidi="es-ES"/>
      </w:rPr>
      <w:t>3</w:t>
    </w:r>
    <w:r w:rsidR="005D3A03">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Encabezado"/>
      <w:rPr>
        <w:rStyle w:val="Textoennegrita"/>
        <w:noProof/>
      </w:rPr>
    </w:pPr>
    <w:r>
      <w:rPr>
        <w:noProof/>
        <w:lang w:bidi="es-ES"/>
      </w:rPr>
      <w:t xml:space="preserve">Encabezado: </w:t>
    </w:r>
    <w:sdt>
      <w:sdtPr>
        <w:rPr>
          <w:rStyle w:val="Textoennegrita"/>
          <w:noProof/>
        </w:rPr>
        <w:alias w:val="Encabezado"/>
        <w:tag w:val=""/>
        <w:id w:val="-696842620"/>
        <w:placeholder>
          <w:docPart w:val="832EEF2564194A4EB8AB2C4A3B92BF30"/>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CF6E91">
          <w:rPr>
            <w:rStyle w:val="Textoennegrita"/>
            <w:noProof/>
            <w:lang w:bidi="es-ES"/>
          </w:rPr>
          <w:t>[Título abreviado de hasta 50 caracteres]</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62056B">
      <w:rPr>
        <w:rStyle w:val="Textoennegrita"/>
        <w:noProof/>
        <w:lang w:bidi="es-ES"/>
      </w:rPr>
      <w:t>1</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11C"/>
    <w:rsid w:val="00026E1D"/>
    <w:rsid w:val="00040706"/>
    <w:rsid w:val="000D3F41"/>
    <w:rsid w:val="001D6D17"/>
    <w:rsid w:val="00355DCA"/>
    <w:rsid w:val="00551A02"/>
    <w:rsid w:val="005534FA"/>
    <w:rsid w:val="005D3A03"/>
    <w:rsid w:val="0062056B"/>
    <w:rsid w:val="00642A06"/>
    <w:rsid w:val="006866B9"/>
    <w:rsid w:val="0076224E"/>
    <w:rsid w:val="007C3F59"/>
    <w:rsid w:val="008002C0"/>
    <w:rsid w:val="008C5323"/>
    <w:rsid w:val="009A6A3B"/>
    <w:rsid w:val="009B5CF4"/>
    <w:rsid w:val="00AE38E5"/>
    <w:rsid w:val="00B823AA"/>
    <w:rsid w:val="00BA1F89"/>
    <w:rsid w:val="00BA45DB"/>
    <w:rsid w:val="00BF4184"/>
    <w:rsid w:val="00C0601E"/>
    <w:rsid w:val="00C31D30"/>
    <w:rsid w:val="00C7011C"/>
    <w:rsid w:val="00CD6E39"/>
    <w:rsid w:val="00CE441D"/>
    <w:rsid w:val="00CF6E91"/>
    <w:rsid w:val="00D85B68"/>
    <w:rsid w:val="00D932D1"/>
    <w:rsid w:val="00DB1870"/>
    <w:rsid w:val="00E30751"/>
    <w:rsid w:val="00E6004D"/>
    <w:rsid w:val="00E81978"/>
    <w:rsid w:val="00F379B7"/>
    <w:rsid w:val="00F525FA"/>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DF37C"/>
  <w15:chartTrackingRefBased/>
  <w15:docId w15:val="{F7923E86-0B52-4C81-BD07-D44CC8FB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mno\AppData\Roaming\Microsoft\Plantillas\Informe%20de%20estilo%20APA%20(6.&#170;%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BAAAB61E6A45EC9F23BE29B756603B"/>
        <w:category>
          <w:name w:val="General"/>
          <w:gallery w:val="placeholder"/>
        </w:category>
        <w:types>
          <w:type w:val="bbPlcHdr"/>
        </w:types>
        <w:behaviors>
          <w:behavior w:val="content"/>
        </w:behaviors>
        <w:guid w:val="{AB371EE3-B92F-4AD5-8D88-A68B60D6814E}"/>
      </w:docPartPr>
      <w:docPartBody>
        <w:p w:rsidR="00000000" w:rsidRDefault="004B54A9">
          <w:pPr>
            <w:pStyle w:val="7EBAAAB61E6A45EC9F23BE29B756603B"/>
          </w:pPr>
          <w:r w:rsidRPr="00642A06">
            <w:rPr>
              <w:noProof/>
              <w:lang w:bidi="es-ES"/>
            </w:rPr>
            <w:t xml:space="preserve">[Título aquí, </w:t>
          </w:r>
          <w:r w:rsidRPr="00642A06">
            <w:rPr>
              <w:noProof/>
              <w:lang w:bidi="es-ES"/>
            </w:rPr>
            <w:t>hasta 12 palabras, en una o dos líneas]</w:t>
          </w:r>
        </w:p>
      </w:docPartBody>
    </w:docPart>
    <w:docPart>
      <w:docPartPr>
        <w:name w:val="EC016D1920D24CCB99F34765BF5C7C06"/>
        <w:category>
          <w:name w:val="General"/>
          <w:gallery w:val="placeholder"/>
        </w:category>
        <w:types>
          <w:type w:val="bbPlcHdr"/>
        </w:types>
        <w:behaviors>
          <w:behavior w:val="content"/>
        </w:behaviors>
        <w:guid w:val="{2A18AF31-E8F0-4C18-8935-1586B90EE714}"/>
      </w:docPartPr>
      <w:docPartBody>
        <w:p w:rsidR="00000000" w:rsidRDefault="004B54A9">
          <w:pPr>
            <w:pStyle w:val="EC016D1920D24CCB99F34765BF5C7C06"/>
          </w:pPr>
          <w:r w:rsidRPr="00642A06">
            <w:rPr>
              <w:noProof/>
              <w:lang w:bidi="es-ES"/>
            </w:rPr>
            <w:t>Nota del autor</w:t>
          </w:r>
        </w:p>
      </w:docPartBody>
    </w:docPart>
    <w:docPart>
      <w:docPartPr>
        <w:name w:val="AAC8DEFED6DF4C058AAFBCA26549D352"/>
        <w:category>
          <w:name w:val="General"/>
          <w:gallery w:val="placeholder"/>
        </w:category>
        <w:types>
          <w:type w:val="bbPlcHdr"/>
        </w:types>
        <w:behaviors>
          <w:behavior w:val="content"/>
        </w:behaviors>
        <w:guid w:val="{CCC7CC8A-36FF-41ED-9B60-95F6149AA131}"/>
      </w:docPartPr>
      <w:docPartBody>
        <w:p w:rsidR="00000000" w:rsidRDefault="004B54A9">
          <w:pPr>
            <w:pStyle w:val="AAC8DEFED6DF4C058AAFBCA26549D352"/>
          </w:pPr>
          <w:r w:rsidRPr="00642A06">
            <w:rPr>
              <w:noProof/>
              <w:lang w:bidi="es-ES"/>
            </w:rPr>
            <w:t>[Incluya información sobre becas o ayudas y una dirección postal completa.]</w:t>
          </w:r>
        </w:p>
      </w:docPartBody>
    </w:docPart>
    <w:docPart>
      <w:docPartPr>
        <w:name w:val="DD08AB721BF04B8C96174709DB46FAF4"/>
        <w:category>
          <w:name w:val="General"/>
          <w:gallery w:val="placeholder"/>
        </w:category>
        <w:types>
          <w:type w:val="bbPlcHdr"/>
        </w:types>
        <w:behaviors>
          <w:behavior w:val="content"/>
        </w:behaviors>
        <w:guid w:val="{0A1A375B-82D1-4318-ABE6-E45F29BC60D4}"/>
      </w:docPartPr>
      <w:docPartBody>
        <w:p w:rsidR="00000000" w:rsidRDefault="004B54A9">
          <w:pPr>
            <w:pStyle w:val="DD08AB721BF04B8C96174709DB46FAF4"/>
          </w:pPr>
          <w:r w:rsidRPr="00642A06">
            <w:rPr>
              <w:noProof/>
              <w:lang w:bidi="es-ES"/>
            </w:rPr>
            <w:t>Resumen</w:t>
          </w:r>
        </w:p>
      </w:docPartBody>
    </w:docPart>
    <w:docPart>
      <w:docPartPr>
        <w:name w:val="39AA6465663A42838BE7A55F2E2EB739"/>
        <w:category>
          <w:name w:val="General"/>
          <w:gallery w:val="placeholder"/>
        </w:category>
        <w:types>
          <w:type w:val="bbPlcHdr"/>
        </w:types>
        <w:behaviors>
          <w:behavior w:val="content"/>
        </w:behaviors>
        <w:guid w:val="{63BC80A7-2E95-42BE-8B97-D0714BD03BD5}"/>
      </w:docPartPr>
      <w:docPartBody>
        <w:p w:rsidR="00000000" w:rsidRDefault="004B54A9">
          <w:pPr>
            <w:pStyle w:val="39AA6465663A42838BE7A55F2E2EB739"/>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w:t>
          </w:r>
          <w:r w:rsidRPr="00642A06">
            <w:rPr>
              <w:noProof/>
              <w:lang w:bidi="es-ES"/>
            </w:rPr>
            <w:t>. Tenga en cuenta que todos los estilos de esta plantilla están disponibles en la pestaña Inicio de la cinta, en la galería de estilos.]</w:t>
          </w:r>
        </w:p>
      </w:docPartBody>
    </w:docPart>
    <w:docPart>
      <w:docPartPr>
        <w:name w:val="31475EB360F6431898B34B09E5304A7C"/>
        <w:category>
          <w:name w:val="General"/>
          <w:gallery w:val="placeholder"/>
        </w:category>
        <w:types>
          <w:type w:val="bbPlcHdr"/>
        </w:types>
        <w:behaviors>
          <w:behavior w:val="content"/>
        </w:behaviors>
        <w:guid w:val="{92906AB9-5ACA-48DE-8A78-C954B5CE6566}"/>
      </w:docPartPr>
      <w:docPartBody>
        <w:p w:rsidR="00000000" w:rsidRDefault="004B54A9">
          <w:pPr>
            <w:pStyle w:val="31475EB360F6431898B34B09E5304A7C"/>
          </w:pPr>
          <w:r w:rsidRPr="00642A06">
            <w:rPr>
              <w:noProof/>
              <w:lang w:bidi="es-ES"/>
            </w:rPr>
            <w:t>[Haga clic aquí para agregar palabras clave.]</w:t>
          </w:r>
        </w:p>
      </w:docPartBody>
    </w:docPart>
    <w:docPart>
      <w:docPartPr>
        <w:name w:val="B223493B4A804F00B42A1CA8D9807D05"/>
        <w:category>
          <w:name w:val="General"/>
          <w:gallery w:val="placeholder"/>
        </w:category>
        <w:types>
          <w:type w:val="bbPlcHdr"/>
        </w:types>
        <w:behaviors>
          <w:behavior w:val="content"/>
        </w:behaviors>
        <w:guid w:val="{4F3C7687-B0D1-41DD-B2C7-23A75F3090F3}"/>
      </w:docPartPr>
      <w:docPartBody>
        <w:p w:rsidR="00000000" w:rsidRDefault="004B54A9">
          <w:pPr>
            <w:pStyle w:val="B223493B4A804F00B42A1CA8D9807D05"/>
          </w:pPr>
          <w:r w:rsidRPr="00642A06">
            <w:rPr>
              <w:noProof/>
              <w:lang w:bidi="es-ES"/>
            </w:rPr>
            <w:t>[Título aquí, hasta 12 palabras, en una o dos líneas]</w:t>
          </w:r>
        </w:p>
      </w:docPartBody>
    </w:docPart>
    <w:docPart>
      <w:docPartPr>
        <w:name w:val="F44C1EB39BB34230989559878C4FDDC3"/>
        <w:category>
          <w:name w:val="General"/>
          <w:gallery w:val="placeholder"/>
        </w:category>
        <w:types>
          <w:type w:val="bbPlcHdr"/>
        </w:types>
        <w:behaviors>
          <w:behavior w:val="content"/>
        </w:behaviors>
        <w:guid w:val="{3146319F-4816-4CCC-B0C1-FCC0B795CB30}"/>
      </w:docPartPr>
      <w:docPartBody>
        <w:p w:rsidR="00000000" w:rsidRDefault="004B54A9">
          <w:pPr>
            <w:pStyle w:val="F44C1EB39BB34230989559878C4FDDC3"/>
          </w:pPr>
          <w:r w:rsidRPr="00642A06">
            <w:rPr>
              <w:noProof/>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642A06">
            <w:rPr>
              <w:rStyle w:val="nfasis"/>
              <w:noProof/>
              <w:lang w:bidi="es-ES"/>
            </w:rPr>
            <w:t>Introducción</w:t>
          </w:r>
          <w:r w:rsidRPr="00642A06">
            <w:rPr>
              <w:noProof/>
              <w:lang w:bidi="es-ES"/>
            </w:rPr>
            <w:t xml:space="preserve"> no ha de usarse co</w:t>
          </w:r>
          <w:r w:rsidRPr="00642A06">
            <w:rPr>
              <w:noProof/>
              <w:lang w:bidi="es-ES"/>
            </w:rPr>
            <w:t>mo título inicial, ya que se supone que el artículo empieza con una introducción.]</w:t>
          </w:r>
        </w:p>
      </w:docPartBody>
    </w:docPart>
    <w:docPart>
      <w:docPartPr>
        <w:name w:val="2910FF264C284304997BFEB189C8CDBC"/>
        <w:category>
          <w:name w:val="General"/>
          <w:gallery w:val="placeholder"/>
        </w:category>
        <w:types>
          <w:type w:val="bbPlcHdr"/>
        </w:types>
        <w:behaviors>
          <w:behavior w:val="content"/>
        </w:behaviors>
        <w:guid w:val="{3766CD6A-A18B-4155-AE8D-B7DFABDF2917}"/>
      </w:docPartPr>
      <w:docPartBody>
        <w:p w:rsidR="00000000" w:rsidRDefault="004B54A9">
          <w:pPr>
            <w:pStyle w:val="2910FF264C284304997BFEB189C8CDBC"/>
          </w:pPr>
          <w:r w:rsidRPr="00642A06">
            <w:rPr>
              <w:noProof/>
              <w:lang w:bidi="es-ES"/>
            </w:rPr>
            <w:t>[Título 1]</w:t>
          </w:r>
        </w:p>
      </w:docPartBody>
    </w:docPart>
    <w:docPart>
      <w:docPartPr>
        <w:name w:val="A50C8CE2F44C4625B42C899E3C250E09"/>
        <w:category>
          <w:name w:val="General"/>
          <w:gallery w:val="placeholder"/>
        </w:category>
        <w:types>
          <w:type w:val="bbPlcHdr"/>
        </w:types>
        <w:behaviors>
          <w:behavior w:val="content"/>
        </w:behaviors>
        <w:guid w:val="{58BE44C5-E33C-4095-B5F0-2FDB89642D39}"/>
      </w:docPartPr>
      <w:docPartBody>
        <w:p w:rsidR="00000000" w:rsidRDefault="004B54A9">
          <w:pPr>
            <w:pStyle w:val="A50C8CE2F44C4625B42C899E3C250E09"/>
          </w:pPr>
          <w:r w:rsidRPr="00642A06">
            <w:rPr>
              <w:noProof/>
              <w:lang w:bidi="es-ES"/>
            </w:rPr>
            <w:t>[Los dos primeros niveles de título tienen supropio párrafo, como</w:t>
          </w:r>
          <w:r w:rsidRPr="00642A06">
            <w:rPr>
              <w:noProof/>
              <w:lang w:bidi="es-ES"/>
            </w:rPr>
            <w:t xml:space="preserve"> se muestra aquí. Los títulos 3, 4 y 5 son encabezados usados al principio del párrafo.]</w:t>
          </w:r>
        </w:p>
      </w:docPartBody>
    </w:docPart>
    <w:docPart>
      <w:docPartPr>
        <w:name w:val="8E529F05D2CA4C9DB6B0628172F30EBA"/>
        <w:category>
          <w:name w:val="General"/>
          <w:gallery w:val="placeholder"/>
        </w:category>
        <w:types>
          <w:type w:val="bbPlcHdr"/>
        </w:types>
        <w:behaviors>
          <w:behavior w:val="content"/>
        </w:behaviors>
        <w:guid w:val="{582EF401-49C3-44D3-9DB1-1684F3845965}"/>
      </w:docPartPr>
      <w:docPartBody>
        <w:p w:rsidR="00000000" w:rsidRDefault="004B54A9">
          <w:pPr>
            <w:pStyle w:val="8E529F05D2CA4C9DB6B0628172F30EBA"/>
          </w:pPr>
          <w:r w:rsidRPr="00642A06">
            <w:rPr>
              <w:noProof/>
              <w:lang w:bidi="es-ES"/>
            </w:rPr>
            <w:t>[Título 2]</w:t>
          </w:r>
        </w:p>
      </w:docPartBody>
    </w:docPart>
    <w:docPart>
      <w:docPartPr>
        <w:name w:val="990FB815939B48A8AC783B2CC823D081"/>
        <w:category>
          <w:name w:val="General"/>
          <w:gallery w:val="placeholder"/>
        </w:category>
        <w:types>
          <w:type w:val="bbPlcHdr"/>
        </w:types>
        <w:behaviors>
          <w:behavior w:val="content"/>
        </w:behaviors>
        <w:guid w:val="{A73944A6-E597-484F-B3A5-64E10F9EE0A8}"/>
      </w:docPartPr>
      <w:docPartBody>
        <w:p w:rsidR="00000000" w:rsidRDefault="004B54A9">
          <w:pPr>
            <w:pStyle w:val="990FB815939B48A8AC783B2CC823D081"/>
          </w:pPr>
          <w:r w:rsidRPr="00642A06">
            <w:rPr>
              <w:noProof/>
              <w:lang w:bidi="es-ES"/>
            </w:rPr>
            <w:t>[Para agregar una tabla de contenido (TDC), aplique el estilo de título adecuado solo al texto del título al principio de un párrafo y se mostrará en la TDC. Para hace</w:t>
          </w:r>
          <w:r w:rsidRPr="00642A06">
            <w:rPr>
              <w:noProof/>
              <w:lang w:bidi="es-ES"/>
            </w:rPr>
            <w:t>rlo, seleccione el texto del título Después, en la pestaña Inicio, en la galería de Estilos, haga clic en el estilo que necesite.]</w:t>
          </w:r>
        </w:p>
      </w:docPartBody>
    </w:docPart>
    <w:docPart>
      <w:docPartPr>
        <w:name w:val="53F48AD0B7EC4A73BC1781028E9C0C02"/>
        <w:category>
          <w:name w:val="General"/>
          <w:gallery w:val="placeholder"/>
        </w:category>
        <w:types>
          <w:type w:val="bbPlcHdr"/>
        </w:types>
        <w:behaviors>
          <w:behavior w:val="content"/>
        </w:behaviors>
        <w:guid w:val="{FC5567D0-F9C3-4957-A0FC-395B986C9D98}"/>
      </w:docPartPr>
      <w:docPartBody>
        <w:p w:rsidR="00000000" w:rsidRDefault="004B54A9">
          <w:pPr>
            <w:pStyle w:val="53F48AD0B7EC4A73BC1781028E9C0C02"/>
          </w:pPr>
          <w:r w:rsidRPr="00642A06">
            <w:rPr>
              <w:noProof/>
              <w:lang w:bidi="es-ES"/>
            </w:rPr>
            <w:t>[Título 3]</w:t>
          </w:r>
        </w:p>
      </w:docPartBody>
    </w:docPart>
    <w:docPart>
      <w:docPartPr>
        <w:name w:val="138E3FE682324C8DAD4451812DD0DA2D"/>
        <w:category>
          <w:name w:val="General"/>
          <w:gallery w:val="placeholder"/>
        </w:category>
        <w:types>
          <w:type w:val="bbPlcHdr"/>
        </w:types>
        <w:behaviors>
          <w:behavior w:val="content"/>
        </w:behaviors>
        <w:guid w:val="{9727BFE2-AD26-4577-801E-848772A2ABFA}"/>
      </w:docPartPr>
      <w:docPartBody>
        <w:p w:rsidR="00000000" w:rsidRDefault="004B54A9">
          <w:pPr>
            <w:pStyle w:val="138E3FE682324C8DAD4451812DD0DA2D"/>
          </w:pPr>
          <w:r w:rsidRPr="00642A06">
            <w:rPr>
              <w:noProof/>
              <w:lang w:bidi="es-ES"/>
            </w:rPr>
            <w:t>[Incluya un puntoal final de un encabeza</w:t>
          </w:r>
          <w:r w:rsidRPr="00642A06">
            <w:rPr>
              <w:noProof/>
              <w:lang w:bidi="es-ES"/>
            </w:rPr>
            <w:t>do. Tenga en cuenta que, si corresponde, se pueden incluir párrafos consecutivos con sus propios títulos.]</w:t>
          </w:r>
        </w:p>
      </w:docPartBody>
    </w:docPart>
    <w:docPart>
      <w:docPartPr>
        <w:name w:val="BD93583F80F343BBA081D54C96F1D7E9"/>
        <w:category>
          <w:name w:val="General"/>
          <w:gallery w:val="placeholder"/>
        </w:category>
        <w:types>
          <w:type w:val="bbPlcHdr"/>
        </w:types>
        <w:behaviors>
          <w:behavior w:val="content"/>
        </w:behaviors>
        <w:guid w:val="{9E76FB45-6150-428E-AEBC-154DF26BC369}"/>
      </w:docPartPr>
      <w:docPartBody>
        <w:p w:rsidR="00000000" w:rsidRDefault="004B54A9">
          <w:pPr>
            <w:pStyle w:val="BD93583F80F343BBA081D54C96F1D7E9"/>
          </w:pPr>
          <w:r w:rsidRPr="00642A06">
            <w:rPr>
              <w:noProof/>
              <w:lang w:bidi="es-ES"/>
            </w:rPr>
            <w:t>[Título 4]</w:t>
          </w:r>
        </w:p>
      </w:docPartBody>
    </w:docPart>
    <w:docPart>
      <w:docPartPr>
        <w:name w:val="A635A1E8FC504AE6999CF85ECC83348C"/>
        <w:category>
          <w:name w:val="General"/>
          <w:gallery w:val="placeholder"/>
        </w:category>
        <w:types>
          <w:type w:val="bbPlcHdr"/>
        </w:types>
        <w:behaviors>
          <w:behavior w:val="content"/>
        </w:behaviors>
        <w:guid w:val="{84B0E263-5407-4053-AA14-2257DADFCBF8}"/>
      </w:docPartPr>
      <w:docPartBody>
        <w:p w:rsidR="00000000" w:rsidRDefault="004B54A9">
          <w:pPr>
            <w:pStyle w:val="A635A1E8FC504AE6999CF85ECC83348C"/>
          </w:pPr>
          <w:r w:rsidRPr="00642A06">
            <w:rPr>
              <w:noProof/>
              <w:lang w:bidi="es-ES"/>
            </w:rPr>
            <w:t>[Al usartítulos, no omita niveles. Si necesita usar un título 3, 4 o 5 sin texto antes del siguiente título, agregue un punto al final del</w:t>
          </w:r>
          <w:r w:rsidRPr="00642A06">
            <w:rPr>
              <w:noProof/>
              <w:lang w:bidi="es-ES"/>
            </w:rPr>
            <w:t xml:space="preserve"> título y, después, inicie un nuevo párrafo para el subtítulo y su texto.]</w:t>
          </w:r>
        </w:p>
      </w:docPartBody>
    </w:docPart>
    <w:docPart>
      <w:docPartPr>
        <w:name w:val="F49A52A852244F2A9A1981A81BA5AA54"/>
        <w:category>
          <w:name w:val="General"/>
          <w:gallery w:val="placeholder"/>
        </w:category>
        <w:types>
          <w:type w:val="bbPlcHdr"/>
        </w:types>
        <w:behaviors>
          <w:behavior w:val="content"/>
        </w:behaviors>
        <w:guid w:val="{BA2C57F4-B4CC-4449-AF87-BCD812881A76}"/>
      </w:docPartPr>
      <w:docPartBody>
        <w:p w:rsidR="00000000" w:rsidRDefault="004B54A9">
          <w:pPr>
            <w:pStyle w:val="F49A52A852244F2A9A1981A81BA5AA54"/>
          </w:pPr>
          <w:r w:rsidRPr="00642A06">
            <w:rPr>
              <w:noProof/>
              <w:lang w:bidi="es-ES"/>
            </w:rPr>
            <w:t>(Apellidos, año)</w:t>
          </w:r>
        </w:p>
      </w:docPartBody>
    </w:docPart>
    <w:docPart>
      <w:docPartPr>
        <w:name w:val="CABEB6D5E36849BEA9B0CEC02D404B54"/>
        <w:category>
          <w:name w:val="General"/>
          <w:gallery w:val="placeholder"/>
        </w:category>
        <w:types>
          <w:type w:val="bbPlcHdr"/>
        </w:types>
        <w:behaviors>
          <w:behavior w:val="content"/>
        </w:behaviors>
        <w:guid w:val="{CA686B33-19BB-407A-9D00-0270E7087957}"/>
      </w:docPartPr>
      <w:docPartBody>
        <w:p w:rsidR="00000000" w:rsidRDefault="004B54A9">
          <w:pPr>
            <w:pStyle w:val="CABEB6D5E36849BEA9B0CEC02D404B54"/>
          </w:pPr>
          <w:r w:rsidRPr="00642A06">
            <w:rPr>
              <w:noProof/>
              <w:lang w:bidi="es-ES"/>
            </w:rPr>
            <w:t>[Título5]</w:t>
          </w:r>
        </w:p>
      </w:docPartBody>
    </w:docPart>
    <w:docPart>
      <w:docPartPr>
        <w:name w:val="6D1C480375C64C95B75048FA897DA17C"/>
        <w:category>
          <w:name w:val="General"/>
          <w:gallery w:val="placeholder"/>
        </w:category>
        <w:types>
          <w:type w:val="bbPlcHdr"/>
        </w:types>
        <w:behaviors>
          <w:behavior w:val="content"/>
        </w:behaviors>
        <w:guid w:val="{4DD5F5FF-C224-4F5B-9853-770E96A73501}"/>
      </w:docPartPr>
      <w:docPartBody>
        <w:p w:rsidR="00000000" w:rsidRDefault="004B54A9">
          <w:pPr>
            <w:pStyle w:val="6D1C480375C64C95B75048FA897DA17C"/>
          </w:pPr>
          <w:r w:rsidRPr="00642A06">
            <w:rPr>
              <w:noProof/>
              <w:lang w:bidi="es-ES"/>
            </w:rPr>
            <w:t>[Al igual que el resto de las secciones del artículo, las referenciasempiezan en su propia página. La página de referencias que aparece después se crea con la característi</w:t>
          </w:r>
          <w:r w:rsidRPr="00642A06">
            <w:rPr>
              <w:noProof/>
              <w:lang w:bidi="es-ES"/>
            </w:rPr>
            <w:t>ca Citas y bibliografía, que está disponible en la pestaña Referencias. En esta característica se incluye una opción de estilo que da formato a las referenciaspara la 6.ª edición de APA. También puede usar esta característica para agregar citas en el texto</w:t>
          </w:r>
          <w:r w:rsidRPr="00642A06">
            <w:rPr>
              <w:noProof/>
              <w:lang w:bidi="es-ES"/>
            </w:rPr>
            <w:t xml:space="preserve"> que estén vinculadas a la fuente, como las que se muestran al final de este párrafoy en el párrafo anterior. Para personalizar una cita, haga clic con el botón derecho y luego Editar cita.]</w:t>
          </w:r>
        </w:p>
      </w:docPartBody>
    </w:docPart>
    <w:docPart>
      <w:docPartPr>
        <w:name w:val="3BEB551ED5E342A9B6B6FB2F857F1AA3"/>
        <w:category>
          <w:name w:val="General"/>
          <w:gallery w:val="placeholder"/>
        </w:category>
        <w:types>
          <w:type w:val="bbPlcHdr"/>
        </w:types>
        <w:behaviors>
          <w:behavior w:val="content"/>
        </w:behaviors>
        <w:guid w:val="{4AF126CF-7A0F-40DD-A669-1E56C64023D4}"/>
      </w:docPartPr>
      <w:docPartBody>
        <w:p w:rsidR="00000000" w:rsidRDefault="004B54A9">
          <w:pPr>
            <w:pStyle w:val="3BEB551ED5E342A9B6B6FB2F857F1AA3"/>
          </w:pPr>
          <w:r w:rsidRPr="00642A06">
            <w:rPr>
              <w:noProof/>
              <w:lang w:bidi="es-ES"/>
            </w:rPr>
            <w:t>(apellido, año)</w:t>
          </w:r>
        </w:p>
      </w:docPartBody>
    </w:docPart>
    <w:docPart>
      <w:docPartPr>
        <w:name w:val="1237F38421974E5AA6D790921F5F1B00"/>
        <w:category>
          <w:name w:val="General"/>
          <w:gallery w:val="placeholder"/>
        </w:category>
        <w:types>
          <w:type w:val="bbPlcHdr"/>
        </w:types>
        <w:behaviors>
          <w:behavior w:val="content"/>
        </w:behaviors>
        <w:guid w:val="{C6F1AB89-6E17-4364-B8AA-AB087C3B5EFD}"/>
      </w:docPartPr>
      <w:docPartBody>
        <w:p w:rsidR="00000000" w:rsidRDefault="004B54A9">
          <w:pPr>
            <w:pStyle w:val="1237F38421974E5AA6D790921F5F1B00"/>
          </w:pPr>
          <w:r w:rsidRPr="00642A06">
            <w:rPr>
              <w:noProof/>
              <w:lang w:bidi="es-ES"/>
            </w:rPr>
            <w:t>Notas al pie</w:t>
          </w:r>
        </w:p>
      </w:docPartBody>
    </w:docPart>
    <w:docPart>
      <w:docPartPr>
        <w:name w:val="39F73BD4D24547D58D45F4BA0F1C0470"/>
        <w:category>
          <w:name w:val="General"/>
          <w:gallery w:val="placeholder"/>
        </w:category>
        <w:types>
          <w:type w:val="bbPlcHdr"/>
        </w:types>
        <w:behaviors>
          <w:behavior w:val="content"/>
        </w:behaviors>
        <w:guid w:val="{AECC0F7B-BBA5-4938-83A9-3E3293290C33}"/>
      </w:docPartPr>
      <w:docPartBody>
        <w:p w:rsidR="00000000" w:rsidRDefault="004B54A9">
          <w:pPr>
            <w:pStyle w:val="39F73BD4D24547D58D45F4BA0F1C0470"/>
          </w:pPr>
          <w:r w:rsidRPr="00642A06">
            <w:rPr>
              <w:noProof/>
              <w:lang w:bidi="es-ES"/>
            </w:rPr>
            <w:t>[Agregue notas al pie, si corresponde, en su propia página después de las referencias. Para los requisitos de formato de APA,</w:t>
          </w:r>
          <w:r w:rsidRPr="00642A06">
            <w:rPr>
              <w:noProof/>
              <w:lang w:bidi="es-ES"/>
            </w:rPr>
            <w:t xml:space="preserve"> simplemente escriba sus propias referencias y notas al pie. Para dar formato a una referencia de nota al pie, seleccione el número y, después, en la Galería de estilos de la pestaña Inicio, haga clic en Referencia de nota al pie. En el cuerpo de una nota </w:t>
          </w:r>
          <w:r w:rsidRPr="00642A06">
            <w:rPr>
              <w:noProof/>
              <w:lang w:bidi="es-ES"/>
            </w:rPr>
            <w:t xml:space="preserve">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w:t>
          </w:r>
          <w:r w:rsidRPr="00642A06">
            <w:rPr>
              <w:rStyle w:val="nfasis"/>
              <w:noProof/>
              <w:lang w:bidi="es-ES"/>
            </w:rPr>
            <w:t>erpo de esta plantilla)</w:t>
          </w:r>
          <w:r w:rsidRPr="00642A06">
            <w:rPr>
              <w:noProof/>
              <w:lang w:bidi="es-ES"/>
            </w:rPr>
            <w:t>.]</w:t>
          </w:r>
        </w:p>
      </w:docPartBody>
    </w:docPart>
    <w:docPart>
      <w:docPartPr>
        <w:name w:val="73385F9E09094BF9B5D15B98899ED1B3"/>
        <w:category>
          <w:name w:val="General"/>
          <w:gallery w:val="placeholder"/>
        </w:category>
        <w:types>
          <w:type w:val="bbPlcHdr"/>
        </w:types>
        <w:behaviors>
          <w:behavior w:val="content"/>
        </w:behaviors>
        <w:guid w:val="{6986DAFB-2C20-4DE7-8952-51227776A494}"/>
      </w:docPartPr>
      <w:docPartBody>
        <w:p w:rsidR="00000000" w:rsidRDefault="004B54A9">
          <w:pPr>
            <w:pStyle w:val="73385F9E09094BF9B5D15B98899ED1B3"/>
          </w:pPr>
          <w:r w:rsidRPr="00642A06">
            <w:rPr>
              <w:noProof/>
              <w:lang w:bidi="es-ES"/>
            </w:rPr>
            <w:t>[Título de tabla]</w:t>
          </w:r>
        </w:p>
      </w:docPartBody>
    </w:docPart>
    <w:docPart>
      <w:docPartPr>
        <w:name w:val="54B13196B2154C779B50760F16A96C38"/>
        <w:category>
          <w:name w:val="General"/>
          <w:gallery w:val="placeholder"/>
        </w:category>
        <w:types>
          <w:type w:val="bbPlcHdr"/>
        </w:types>
        <w:behaviors>
          <w:behavior w:val="content"/>
        </w:behaviors>
        <w:guid w:val="{4090BCF9-559D-4824-94F1-C2C76BE9D7D2}"/>
      </w:docPartPr>
      <w:docPartBody>
        <w:p w:rsidR="00000000" w:rsidRDefault="004B54A9">
          <w:pPr>
            <w:pStyle w:val="54B13196B2154C779B50760F16A96C38"/>
          </w:pPr>
          <w:r w:rsidRPr="00642A06">
            <w:rPr>
              <w:noProof/>
              <w:lang w:bidi="es-ES"/>
            </w:rPr>
            <w:t>Encabezado de columna</w:t>
          </w:r>
        </w:p>
      </w:docPartBody>
    </w:docPart>
    <w:docPart>
      <w:docPartPr>
        <w:name w:val="C1C4715D2152447183902E424C7796C1"/>
        <w:category>
          <w:name w:val="General"/>
          <w:gallery w:val="placeholder"/>
        </w:category>
        <w:types>
          <w:type w:val="bbPlcHdr"/>
        </w:types>
        <w:behaviors>
          <w:behavior w:val="content"/>
        </w:behaviors>
        <w:guid w:val="{14289F85-7DEF-475D-A763-12D853FC7EA0}"/>
      </w:docPartPr>
      <w:docPartBody>
        <w:p w:rsidR="00000000" w:rsidRDefault="004B54A9">
          <w:pPr>
            <w:pStyle w:val="C1C4715D2152447183902E424C7796C1"/>
          </w:pPr>
          <w:r w:rsidRPr="00642A06">
            <w:rPr>
              <w:noProof/>
              <w:lang w:bidi="es-ES"/>
            </w:rPr>
            <w:t>Encabezado de columna</w:t>
          </w:r>
        </w:p>
      </w:docPartBody>
    </w:docPart>
    <w:docPart>
      <w:docPartPr>
        <w:name w:val="1EC86932C3D14FEC8E13D089B999794A"/>
        <w:category>
          <w:name w:val="General"/>
          <w:gallery w:val="placeholder"/>
        </w:category>
        <w:types>
          <w:type w:val="bbPlcHdr"/>
        </w:types>
        <w:behaviors>
          <w:behavior w:val="content"/>
        </w:behaviors>
        <w:guid w:val="{A23ECBF2-3316-48AC-B046-AA5E0DFB2139}"/>
      </w:docPartPr>
      <w:docPartBody>
        <w:p w:rsidR="00000000" w:rsidRDefault="004B54A9">
          <w:pPr>
            <w:pStyle w:val="1EC86932C3D14FEC8E13D089B999794A"/>
          </w:pPr>
          <w:r w:rsidRPr="00642A06">
            <w:rPr>
              <w:noProof/>
              <w:lang w:bidi="es-ES"/>
            </w:rPr>
            <w:t>Encabezado de columna</w:t>
          </w:r>
        </w:p>
      </w:docPartBody>
    </w:docPart>
    <w:docPart>
      <w:docPartPr>
        <w:name w:val="73AB2F7C8D474B02A015304C251A0450"/>
        <w:category>
          <w:name w:val="General"/>
          <w:gallery w:val="placeholder"/>
        </w:category>
        <w:types>
          <w:type w:val="bbPlcHdr"/>
        </w:types>
        <w:behaviors>
          <w:behavior w:val="content"/>
        </w:behaviors>
        <w:guid w:val="{832A8783-4045-4C8B-9846-42E5E12F5C5E}"/>
      </w:docPartPr>
      <w:docPartBody>
        <w:p w:rsidR="00000000" w:rsidRDefault="004B54A9">
          <w:pPr>
            <w:pStyle w:val="73AB2F7C8D474B02A015304C251A0450"/>
          </w:pPr>
          <w:r w:rsidRPr="00642A06">
            <w:rPr>
              <w:noProof/>
              <w:lang w:bidi="es-ES"/>
            </w:rPr>
            <w:t>Encabezado de columna</w:t>
          </w:r>
        </w:p>
      </w:docPartBody>
    </w:docPart>
    <w:docPart>
      <w:docPartPr>
        <w:name w:val="6A2D0C6E5C604540A5EA01C9B6587A63"/>
        <w:category>
          <w:name w:val="General"/>
          <w:gallery w:val="placeholder"/>
        </w:category>
        <w:types>
          <w:type w:val="bbPlcHdr"/>
        </w:types>
        <w:behaviors>
          <w:behavior w:val="content"/>
        </w:behaviors>
        <w:guid w:val="{8A89BB02-48C7-4697-B932-1C56223E3A3E}"/>
      </w:docPartPr>
      <w:docPartBody>
        <w:p w:rsidR="00000000" w:rsidRDefault="004B54A9">
          <w:pPr>
            <w:pStyle w:val="6A2D0C6E5C604540A5EA01C9B6587A63"/>
          </w:pPr>
          <w:r w:rsidRPr="00642A06">
            <w:rPr>
              <w:noProof/>
              <w:lang w:bidi="es-ES"/>
            </w:rPr>
            <w:t>Encabezado de columna</w:t>
          </w:r>
        </w:p>
      </w:docPartBody>
    </w:docPart>
    <w:docPart>
      <w:docPartPr>
        <w:name w:val="B9C3B4302AA04FE3B92ECCD63A6977B6"/>
        <w:category>
          <w:name w:val="General"/>
          <w:gallery w:val="placeholder"/>
        </w:category>
        <w:types>
          <w:type w:val="bbPlcHdr"/>
        </w:types>
        <w:behaviors>
          <w:behavior w:val="content"/>
        </w:behaviors>
        <w:guid w:val="{4AB1CFA2-0211-4130-90C4-A37BE1EB93E1}"/>
      </w:docPartPr>
      <w:docPartBody>
        <w:p w:rsidR="00000000" w:rsidRDefault="004B54A9">
          <w:pPr>
            <w:pStyle w:val="B9C3B4302AA04FE3B92ECCD63A6977B6"/>
          </w:pPr>
          <w:r w:rsidRPr="00642A06">
            <w:rPr>
              <w:noProof/>
              <w:lang w:bidi="es-ES"/>
            </w:rPr>
            <w:t>Encabezado de fila</w:t>
          </w:r>
        </w:p>
      </w:docPartBody>
    </w:docPart>
    <w:docPart>
      <w:docPartPr>
        <w:name w:val="2DB52D9FE77F4A09BA89B325B42AE6FB"/>
        <w:category>
          <w:name w:val="General"/>
          <w:gallery w:val="placeholder"/>
        </w:category>
        <w:types>
          <w:type w:val="bbPlcHdr"/>
        </w:types>
        <w:behaviors>
          <w:behavior w:val="content"/>
        </w:behaviors>
        <w:guid w:val="{4A3FB181-2B52-4DDD-B4D2-FDC5BA146E75}"/>
      </w:docPartPr>
      <w:docPartBody>
        <w:p w:rsidR="00000000" w:rsidRDefault="004B54A9">
          <w:pPr>
            <w:pStyle w:val="2DB52D9FE77F4A09BA89B325B42AE6FB"/>
          </w:pPr>
          <w:r w:rsidRPr="00642A06">
            <w:rPr>
              <w:noProof/>
              <w:lang w:bidi="es-ES"/>
            </w:rPr>
            <w:t>123</w:t>
          </w:r>
        </w:p>
      </w:docPartBody>
    </w:docPart>
    <w:docPart>
      <w:docPartPr>
        <w:name w:val="E3E124605C214A1888F9C5EC1AB36F23"/>
        <w:category>
          <w:name w:val="General"/>
          <w:gallery w:val="placeholder"/>
        </w:category>
        <w:types>
          <w:type w:val="bbPlcHdr"/>
        </w:types>
        <w:behaviors>
          <w:behavior w:val="content"/>
        </w:behaviors>
        <w:guid w:val="{5E6F8150-0049-4A73-B11B-C4D40301D642}"/>
      </w:docPartPr>
      <w:docPartBody>
        <w:p w:rsidR="00000000" w:rsidRDefault="004B54A9">
          <w:pPr>
            <w:pStyle w:val="E3E124605C214A1888F9C5EC1AB36F23"/>
          </w:pPr>
          <w:r w:rsidRPr="00642A06">
            <w:rPr>
              <w:noProof/>
              <w:lang w:bidi="es-ES"/>
            </w:rPr>
            <w:t>123</w:t>
          </w:r>
        </w:p>
      </w:docPartBody>
    </w:docPart>
    <w:docPart>
      <w:docPartPr>
        <w:name w:val="5294EA39484D43EC870569BAD4EF627B"/>
        <w:category>
          <w:name w:val="General"/>
          <w:gallery w:val="placeholder"/>
        </w:category>
        <w:types>
          <w:type w:val="bbPlcHdr"/>
        </w:types>
        <w:behaviors>
          <w:behavior w:val="content"/>
        </w:behaviors>
        <w:guid w:val="{77AA812E-8215-4B81-BE41-399D9832C040}"/>
      </w:docPartPr>
      <w:docPartBody>
        <w:p w:rsidR="00000000" w:rsidRDefault="004B54A9">
          <w:pPr>
            <w:pStyle w:val="5294EA39484D43EC870569BAD4EF627B"/>
          </w:pPr>
          <w:r w:rsidRPr="00642A06">
            <w:rPr>
              <w:noProof/>
              <w:lang w:bidi="es-ES"/>
            </w:rPr>
            <w:t>123</w:t>
          </w:r>
        </w:p>
      </w:docPartBody>
    </w:docPart>
    <w:docPart>
      <w:docPartPr>
        <w:name w:val="10FD83165AD74285BB4C77BC9ACD4A83"/>
        <w:category>
          <w:name w:val="General"/>
          <w:gallery w:val="placeholder"/>
        </w:category>
        <w:types>
          <w:type w:val="bbPlcHdr"/>
        </w:types>
        <w:behaviors>
          <w:behavior w:val="content"/>
        </w:behaviors>
        <w:guid w:val="{AA53536D-BE0C-4A18-9DCF-D1134C01B185}"/>
      </w:docPartPr>
      <w:docPartBody>
        <w:p w:rsidR="00000000" w:rsidRDefault="004B54A9">
          <w:pPr>
            <w:pStyle w:val="10FD83165AD74285BB4C77BC9ACD4A83"/>
          </w:pPr>
          <w:r w:rsidRPr="00642A06">
            <w:rPr>
              <w:noProof/>
              <w:lang w:bidi="es-ES"/>
            </w:rPr>
            <w:t>123</w:t>
          </w:r>
        </w:p>
      </w:docPartBody>
    </w:docPart>
    <w:docPart>
      <w:docPartPr>
        <w:name w:val="679CD494ACA240BFBB203CE2D5DE9C4C"/>
        <w:category>
          <w:name w:val="General"/>
          <w:gallery w:val="placeholder"/>
        </w:category>
        <w:types>
          <w:type w:val="bbPlcHdr"/>
        </w:types>
        <w:behaviors>
          <w:behavior w:val="content"/>
        </w:behaviors>
        <w:guid w:val="{A433F0D1-1269-4873-9B3D-068D6C0F41CA}"/>
      </w:docPartPr>
      <w:docPartBody>
        <w:p w:rsidR="00000000" w:rsidRDefault="004B54A9">
          <w:pPr>
            <w:pStyle w:val="679CD494ACA240BFBB203CE2D5DE9C4C"/>
          </w:pPr>
          <w:r w:rsidRPr="00642A06">
            <w:rPr>
              <w:noProof/>
              <w:lang w:bidi="es-ES"/>
            </w:rPr>
            <w:t>Encabezado de fila</w:t>
          </w:r>
        </w:p>
      </w:docPartBody>
    </w:docPart>
    <w:docPart>
      <w:docPartPr>
        <w:name w:val="BB9E5ABC2B8E4A07918E8F730B11A6B3"/>
        <w:category>
          <w:name w:val="General"/>
          <w:gallery w:val="placeholder"/>
        </w:category>
        <w:types>
          <w:type w:val="bbPlcHdr"/>
        </w:types>
        <w:behaviors>
          <w:behavior w:val="content"/>
        </w:behaviors>
        <w:guid w:val="{643E076D-6CC0-4460-B5E8-5B1D2EE639E3}"/>
      </w:docPartPr>
      <w:docPartBody>
        <w:p w:rsidR="00000000" w:rsidRDefault="004B54A9">
          <w:pPr>
            <w:pStyle w:val="BB9E5ABC2B8E4A07918E8F730B11A6B3"/>
          </w:pPr>
          <w:r w:rsidRPr="00642A06">
            <w:rPr>
              <w:noProof/>
              <w:lang w:bidi="es-ES"/>
            </w:rPr>
            <w:t>456</w:t>
          </w:r>
        </w:p>
      </w:docPartBody>
    </w:docPart>
    <w:docPart>
      <w:docPartPr>
        <w:name w:val="610DC3CCAF0B49D0BD9843B18068160E"/>
        <w:category>
          <w:name w:val="General"/>
          <w:gallery w:val="placeholder"/>
        </w:category>
        <w:types>
          <w:type w:val="bbPlcHdr"/>
        </w:types>
        <w:behaviors>
          <w:behavior w:val="content"/>
        </w:behaviors>
        <w:guid w:val="{4AB7A7D3-DCDD-41CA-BC90-E32F72B86524}"/>
      </w:docPartPr>
      <w:docPartBody>
        <w:p w:rsidR="00000000" w:rsidRDefault="004B54A9">
          <w:pPr>
            <w:pStyle w:val="610DC3CCAF0B49D0BD9843B18068160E"/>
          </w:pPr>
          <w:r w:rsidRPr="00642A06">
            <w:rPr>
              <w:noProof/>
              <w:lang w:bidi="es-ES"/>
            </w:rPr>
            <w:t>456</w:t>
          </w:r>
        </w:p>
      </w:docPartBody>
    </w:docPart>
    <w:docPart>
      <w:docPartPr>
        <w:name w:val="3B28239D1155414BAC9CF5148EC1C410"/>
        <w:category>
          <w:name w:val="General"/>
          <w:gallery w:val="placeholder"/>
        </w:category>
        <w:types>
          <w:type w:val="bbPlcHdr"/>
        </w:types>
        <w:behaviors>
          <w:behavior w:val="content"/>
        </w:behaviors>
        <w:guid w:val="{3C31577F-30AF-4B1D-9729-1856E96D18BF}"/>
      </w:docPartPr>
      <w:docPartBody>
        <w:p w:rsidR="00000000" w:rsidRDefault="004B54A9">
          <w:pPr>
            <w:pStyle w:val="3B28239D1155414BAC9CF5148EC1C410"/>
          </w:pPr>
          <w:r w:rsidRPr="00642A06">
            <w:rPr>
              <w:noProof/>
              <w:lang w:bidi="es-ES"/>
            </w:rPr>
            <w:t>456</w:t>
          </w:r>
        </w:p>
      </w:docPartBody>
    </w:docPart>
    <w:docPart>
      <w:docPartPr>
        <w:name w:val="ED47ED81D9524C078E9E21D52C835BFD"/>
        <w:category>
          <w:name w:val="General"/>
          <w:gallery w:val="placeholder"/>
        </w:category>
        <w:types>
          <w:type w:val="bbPlcHdr"/>
        </w:types>
        <w:behaviors>
          <w:behavior w:val="content"/>
        </w:behaviors>
        <w:guid w:val="{6FA77E0E-4E68-4B6E-B861-193BA18383F4}"/>
      </w:docPartPr>
      <w:docPartBody>
        <w:p w:rsidR="00000000" w:rsidRDefault="004B54A9">
          <w:pPr>
            <w:pStyle w:val="ED47ED81D9524C078E9E21D52C835BFD"/>
          </w:pPr>
          <w:r w:rsidRPr="00642A06">
            <w:rPr>
              <w:noProof/>
              <w:lang w:bidi="es-ES"/>
            </w:rPr>
            <w:t>456</w:t>
          </w:r>
        </w:p>
      </w:docPartBody>
    </w:docPart>
    <w:docPart>
      <w:docPartPr>
        <w:name w:val="7A200C57374C4BA4AF803E083A569D0A"/>
        <w:category>
          <w:name w:val="General"/>
          <w:gallery w:val="placeholder"/>
        </w:category>
        <w:types>
          <w:type w:val="bbPlcHdr"/>
        </w:types>
        <w:behaviors>
          <w:behavior w:val="content"/>
        </w:behaviors>
        <w:guid w:val="{997DEC72-03AF-46A2-8DAD-7BF8B6A393EF}"/>
      </w:docPartPr>
      <w:docPartBody>
        <w:p w:rsidR="00000000" w:rsidRDefault="004B54A9">
          <w:pPr>
            <w:pStyle w:val="7A200C57374C4BA4AF803E083A569D0A"/>
          </w:pPr>
          <w:r w:rsidRPr="00642A06">
            <w:rPr>
              <w:noProof/>
              <w:lang w:bidi="es-ES"/>
            </w:rPr>
            <w:t>Encabezado de fila</w:t>
          </w:r>
        </w:p>
      </w:docPartBody>
    </w:docPart>
    <w:docPart>
      <w:docPartPr>
        <w:name w:val="51B48580D319455E86782491B4763671"/>
        <w:category>
          <w:name w:val="General"/>
          <w:gallery w:val="placeholder"/>
        </w:category>
        <w:types>
          <w:type w:val="bbPlcHdr"/>
        </w:types>
        <w:behaviors>
          <w:behavior w:val="content"/>
        </w:behaviors>
        <w:guid w:val="{61BB201D-AB58-4767-B2A5-AAD4AD0B57C7}"/>
      </w:docPartPr>
      <w:docPartBody>
        <w:p w:rsidR="00000000" w:rsidRDefault="004B54A9">
          <w:pPr>
            <w:pStyle w:val="51B48580D319455E86782491B4763671"/>
          </w:pPr>
          <w:r w:rsidRPr="00642A06">
            <w:rPr>
              <w:noProof/>
              <w:lang w:bidi="es-ES"/>
            </w:rPr>
            <w:t>789</w:t>
          </w:r>
        </w:p>
      </w:docPartBody>
    </w:docPart>
    <w:docPart>
      <w:docPartPr>
        <w:name w:val="65717ABA432F4C3FA6F6B0EB16A1B55F"/>
        <w:category>
          <w:name w:val="General"/>
          <w:gallery w:val="placeholder"/>
        </w:category>
        <w:types>
          <w:type w:val="bbPlcHdr"/>
        </w:types>
        <w:behaviors>
          <w:behavior w:val="content"/>
        </w:behaviors>
        <w:guid w:val="{F11ECBAF-EA25-490B-9E92-B9B5775AAEBB}"/>
      </w:docPartPr>
      <w:docPartBody>
        <w:p w:rsidR="00000000" w:rsidRDefault="004B54A9">
          <w:pPr>
            <w:pStyle w:val="65717ABA432F4C3FA6F6B0EB16A1B55F"/>
          </w:pPr>
          <w:r w:rsidRPr="00642A06">
            <w:rPr>
              <w:noProof/>
              <w:lang w:bidi="es-ES"/>
            </w:rPr>
            <w:t>789</w:t>
          </w:r>
        </w:p>
      </w:docPartBody>
    </w:docPart>
    <w:docPart>
      <w:docPartPr>
        <w:name w:val="C66DA40C86C14DE1B257B238C25828B5"/>
        <w:category>
          <w:name w:val="General"/>
          <w:gallery w:val="placeholder"/>
        </w:category>
        <w:types>
          <w:type w:val="bbPlcHdr"/>
        </w:types>
        <w:behaviors>
          <w:behavior w:val="content"/>
        </w:behaviors>
        <w:guid w:val="{049DF419-A5AB-41DA-95BC-9A715EEEDF7D}"/>
      </w:docPartPr>
      <w:docPartBody>
        <w:p w:rsidR="00000000" w:rsidRDefault="004B54A9">
          <w:pPr>
            <w:pStyle w:val="C66DA40C86C14DE1B257B238C25828B5"/>
          </w:pPr>
          <w:r w:rsidRPr="00642A06">
            <w:rPr>
              <w:noProof/>
              <w:lang w:bidi="es-ES"/>
            </w:rPr>
            <w:t>789</w:t>
          </w:r>
        </w:p>
      </w:docPartBody>
    </w:docPart>
    <w:docPart>
      <w:docPartPr>
        <w:name w:val="065897C8880D485E94B3FF2AD059544E"/>
        <w:category>
          <w:name w:val="General"/>
          <w:gallery w:val="placeholder"/>
        </w:category>
        <w:types>
          <w:type w:val="bbPlcHdr"/>
        </w:types>
        <w:behaviors>
          <w:behavior w:val="content"/>
        </w:behaviors>
        <w:guid w:val="{38E19277-9B87-433A-B05A-734110E9A7E1}"/>
      </w:docPartPr>
      <w:docPartBody>
        <w:p w:rsidR="00000000" w:rsidRDefault="004B54A9">
          <w:pPr>
            <w:pStyle w:val="065897C8880D485E94B3FF2AD059544E"/>
          </w:pPr>
          <w:r w:rsidRPr="00642A06">
            <w:rPr>
              <w:noProof/>
              <w:lang w:bidi="es-ES"/>
            </w:rPr>
            <w:t>789</w:t>
          </w:r>
        </w:p>
      </w:docPartBody>
    </w:docPart>
    <w:docPart>
      <w:docPartPr>
        <w:name w:val="5DBD70532A6C41FA9F22ACA08636BAB7"/>
        <w:category>
          <w:name w:val="General"/>
          <w:gallery w:val="placeholder"/>
        </w:category>
        <w:types>
          <w:type w:val="bbPlcHdr"/>
        </w:types>
        <w:behaviors>
          <w:behavior w:val="content"/>
        </w:behaviors>
        <w:guid w:val="{848ABBDD-0FE9-420B-9FD1-FB2B424D4630}"/>
      </w:docPartPr>
      <w:docPartBody>
        <w:p w:rsidR="00000000" w:rsidRDefault="004B54A9">
          <w:pPr>
            <w:pStyle w:val="5DBD70532A6C41FA9F22ACA08636BAB7"/>
          </w:pPr>
          <w:r w:rsidRPr="00642A06">
            <w:rPr>
              <w:noProof/>
              <w:lang w:bidi="es-ES"/>
            </w:rPr>
            <w:t>Encabezado de fila</w:t>
          </w:r>
        </w:p>
      </w:docPartBody>
    </w:docPart>
    <w:docPart>
      <w:docPartPr>
        <w:name w:val="9FC009C12E784BA5A4CD9C1DC92E9B98"/>
        <w:category>
          <w:name w:val="General"/>
          <w:gallery w:val="placeholder"/>
        </w:category>
        <w:types>
          <w:type w:val="bbPlcHdr"/>
        </w:types>
        <w:behaviors>
          <w:behavior w:val="content"/>
        </w:behaviors>
        <w:guid w:val="{D7063205-CBA2-463F-9DD7-FDF32CAB882D}"/>
      </w:docPartPr>
      <w:docPartBody>
        <w:p w:rsidR="00000000" w:rsidRDefault="004B54A9">
          <w:pPr>
            <w:pStyle w:val="9FC009C12E784BA5A4CD9C1DC92E9B98"/>
          </w:pPr>
          <w:r w:rsidRPr="00642A06">
            <w:rPr>
              <w:noProof/>
              <w:lang w:bidi="es-ES"/>
            </w:rPr>
            <w:t>123</w:t>
          </w:r>
        </w:p>
      </w:docPartBody>
    </w:docPart>
    <w:docPart>
      <w:docPartPr>
        <w:name w:val="4400114E546F4E49A01B7A1D89C34F6A"/>
        <w:category>
          <w:name w:val="General"/>
          <w:gallery w:val="placeholder"/>
        </w:category>
        <w:types>
          <w:type w:val="bbPlcHdr"/>
        </w:types>
        <w:behaviors>
          <w:behavior w:val="content"/>
        </w:behaviors>
        <w:guid w:val="{92D47B5B-995A-42EC-BF83-5F150FB9637C}"/>
      </w:docPartPr>
      <w:docPartBody>
        <w:p w:rsidR="00000000" w:rsidRDefault="004B54A9">
          <w:pPr>
            <w:pStyle w:val="4400114E546F4E49A01B7A1D89C34F6A"/>
          </w:pPr>
          <w:r w:rsidRPr="00642A06">
            <w:rPr>
              <w:noProof/>
              <w:lang w:bidi="es-ES"/>
            </w:rPr>
            <w:t>123</w:t>
          </w:r>
        </w:p>
      </w:docPartBody>
    </w:docPart>
    <w:docPart>
      <w:docPartPr>
        <w:name w:val="49E56838CEFB4DDEBF23F7251EF0D45A"/>
        <w:category>
          <w:name w:val="General"/>
          <w:gallery w:val="placeholder"/>
        </w:category>
        <w:types>
          <w:type w:val="bbPlcHdr"/>
        </w:types>
        <w:behaviors>
          <w:behavior w:val="content"/>
        </w:behaviors>
        <w:guid w:val="{E21908C1-465F-44D7-BA89-0A35BFA1A924}"/>
      </w:docPartPr>
      <w:docPartBody>
        <w:p w:rsidR="00000000" w:rsidRDefault="004B54A9">
          <w:pPr>
            <w:pStyle w:val="49E56838CEFB4DDEBF23F7251EF0D45A"/>
          </w:pPr>
          <w:r w:rsidRPr="00642A06">
            <w:rPr>
              <w:noProof/>
              <w:lang w:bidi="es-ES"/>
            </w:rPr>
            <w:t>123</w:t>
          </w:r>
        </w:p>
      </w:docPartBody>
    </w:docPart>
    <w:docPart>
      <w:docPartPr>
        <w:name w:val="65063C89FE4242B9B4E506E0C4A36425"/>
        <w:category>
          <w:name w:val="General"/>
          <w:gallery w:val="placeholder"/>
        </w:category>
        <w:types>
          <w:type w:val="bbPlcHdr"/>
        </w:types>
        <w:behaviors>
          <w:behavior w:val="content"/>
        </w:behaviors>
        <w:guid w:val="{B7868C15-27BF-4E4D-A3AE-335A44AE31E4}"/>
      </w:docPartPr>
      <w:docPartBody>
        <w:p w:rsidR="00000000" w:rsidRDefault="004B54A9">
          <w:pPr>
            <w:pStyle w:val="65063C89FE4242B9B4E506E0C4A36425"/>
          </w:pPr>
          <w:r w:rsidRPr="00642A06">
            <w:rPr>
              <w:noProof/>
              <w:lang w:bidi="es-ES"/>
            </w:rPr>
            <w:t>123</w:t>
          </w:r>
        </w:p>
      </w:docPartBody>
    </w:docPart>
    <w:docPart>
      <w:docPartPr>
        <w:name w:val="1E60EB5C373A4AAF86E2A6AF77BA8924"/>
        <w:category>
          <w:name w:val="General"/>
          <w:gallery w:val="placeholder"/>
        </w:category>
        <w:types>
          <w:type w:val="bbPlcHdr"/>
        </w:types>
        <w:behaviors>
          <w:behavior w:val="content"/>
        </w:behaviors>
        <w:guid w:val="{E640BCFC-F763-467E-961E-19456F12C08E}"/>
      </w:docPartPr>
      <w:docPartBody>
        <w:p w:rsidR="00000000" w:rsidRDefault="004B54A9">
          <w:pPr>
            <w:pStyle w:val="1E60EB5C373A4AAF86E2A6AF77BA8924"/>
          </w:pPr>
          <w:r w:rsidRPr="00642A06">
            <w:rPr>
              <w:noProof/>
              <w:lang w:bidi="es-ES"/>
            </w:rPr>
            <w:t>Encabezad</w:t>
          </w:r>
          <w:r w:rsidRPr="00642A06">
            <w:rPr>
              <w:noProof/>
              <w:lang w:bidi="es-ES"/>
            </w:rPr>
            <w:t>o de fila</w:t>
          </w:r>
        </w:p>
      </w:docPartBody>
    </w:docPart>
    <w:docPart>
      <w:docPartPr>
        <w:name w:val="5FBD9A7CFED3458AB69E287C02621017"/>
        <w:category>
          <w:name w:val="General"/>
          <w:gallery w:val="placeholder"/>
        </w:category>
        <w:types>
          <w:type w:val="bbPlcHdr"/>
        </w:types>
        <w:behaviors>
          <w:behavior w:val="content"/>
        </w:behaviors>
        <w:guid w:val="{A69D04F9-182F-41D0-B53D-98591EDD9A7B}"/>
      </w:docPartPr>
      <w:docPartBody>
        <w:p w:rsidR="00000000" w:rsidRDefault="004B54A9">
          <w:pPr>
            <w:pStyle w:val="5FBD9A7CFED3458AB69E287C02621017"/>
          </w:pPr>
          <w:r w:rsidRPr="00642A06">
            <w:rPr>
              <w:noProof/>
              <w:lang w:bidi="es-ES"/>
            </w:rPr>
            <w:t>456</w:t>
          </w:r>
        </w:p>
      </w:docPartBody>
    </w:docPart>
    <w:docPart>
      <w:docPartPr>
        <w:name w:val="E228D2BA12D440EE912573EF1525A00A"/>
        <w:category>
          <w:name w:val="General"/>
          <w:gallery w:val="placeholder"/>
        </w:category>
        <w:types>
          <w:type w:val="bbPlcHdr"/>
        </w:types>
        <w:behaviors>
          <w:behavior w:val="content"/>
        </w:behaviors>
        <w:guid w:val="{50A271D0-F239-4BC3-8FC1-B65E75680ACA}"/>
      </w:docPartPr>
      <w:docPartBody>
        <w:p w:rsidR="00000000" w:rsidRDefault="004B54A9">
          <w:pPr>
            <w:pStyle w:val="E228D2BA12D440EE912573EF1525A00A"/>
          </w:pPr>
          <w:r w:rsidRPr="00642A06">
            <w:rPr>
              <w:noProof/>
              <w:lang w:bidi="es-ES"/>
            </w:rPr>
            <w:t>456</w:t>
          </w:r>
        </w:p>
      </w:docPartBody>
    </w:docPart>
    <w:docPart>
      <w:docPartPr>
        <w:name w:val="B834AB94ACA1482489998F24066E950D"/>
        <w:category>
          <w:name w:val="General"/>
          <w:gallery w:val="placeholder"/>
        </w:category>
        <w:types>
          <w:type w:val="bbPlcHdr"/>
        </w:types>
        <w:behaviors>
          <w:behavior w:val="content"/>
        </w:behaviors>
        <w:guid w:val="{D2F0791B-0620-46A5-8869-E2287A427497}"/>
      </w:docPartPr>
      <w:docPartBody>
        <w:p w:rsidR="00000000" w:rsidRDefault="004B54A9">
          <w:pPr>
            <w:pStyle w:val="B834AB94ACA1482489998F24066E950D"/>
          </w:pPr>
          <w:r w:rsidRPr="00642A06">
            <w:rPr>
              <w:noProof/>
              <w:lang w:bidi="es-ES"/>
            </w:rPr>
            <w:t>456</w:t>
          </w:r>
        </w:p>
      </w:docPartBody>
    </w:docPart>
    <w:docPart>
      <w:docPartPr>
        <w:name w:val="677F615E135F482B87373EA4562B07F3"/>
        <w:category>
          <w:name w:val="General"/>
          <w:gallery w:val="placeholder"/>
        </w:category>
        <w:types>
          <w:type w:val="bbPlcHdr"/>
        </w:types>
        <w:behaviors>
          <w:behavior w:val="content"/>
        </w:behaviors>
        <w:guid w:val="{E7AB7327-B2DE-4205-936B-E6B68BAB9839}"/>
      </w:docPartPr>
      <w:docPartBody>
        <w:p w:rsidR="00000000" w:rsidRDefault="004B54A9">
          <w:pPr>
            <w:pStyle w:val="677F615E135F482B87373EA4562B07F3"/>
          </w:pPr>
          <w:r w:rsidRPr="00642A06">
            <w:rPr>
              <w:noProof/>
              <w:lang w:bidi="es-ES"/>
            </w:rPr>
            <w:t>456</w:t>
          </w:r>
        </w:p>
      </w:docPartBody>
    </w:docPart>
    <w:docPart>
      <w:docPartPr>
        <w:name w:val="BF754910B7EC4FB2AAF4A9D173CEA491"/>
        <w:category>
          <w:name w:val="General"/>
          <w:gallery w:val="placeholder"/>
        </w:category>
        <w:types>
          <w:type w:val="bbPlcHdr"/>
        </w:types>
        <w:behaviors>
          <w:behavior w:val="content"/>
        </w:behaviors>
        <w:guid w:val="{59DC4398-B6E9-4569-A38E-B584464021EF}"/>
      </w:docPartPr>
      <w:docPartBody>
        <w:p w:rsidR="00000000" w:rsidRDefault="004B54A9">
          <w:pPr>
            <w:pStyle w:val="BF754910B7EC4FB2AAF4A9D173CEA491"/>
          </w:pPr>
          <w:r w:rsidRPr="00642A06">
            <w:rPr>
              <w:noProof/>
              <w:lang w:bidi="es-ES"/>
            </w:rPr>
            <w:t>Encabezado de fila</w:t>
          </w:r>
        </w:p>
      </w:docPartBody>
    </w:docPart>
    <w:docPart>
      <w:docPartPr>
        <w:name w:val="7B32090B0E2C477C948C24462C11A405"/>
        <w:category>
          <w:name w:val="General"/>
          <w:gallery w:val="placeholder"/>
        </w:category>
        <w:types>
          <w:type w:val="bbPlcHdr"/>
        </w:types>
        <w:behaviors>
          <w:behavior w:val="content"/>
        </w:behaviors>
        <w:guid w:val="{D99FB3E0-615C-488E-B382-8B77942CE1D2}"/>
      </w:docPartPr>
      <w:docPartBody>
        <w:p w:rsidR="00000000" w:rsidRDefault="004B54A9">
          <w:pPr>
            <w:pStyle w:val="7B32090B0E2C477C948C24462C11A405"/>
          </w:pPr>
          <w:r w:rsidRPr="00642A06">
            <w:rPr>
              <w:noProof/>
              <w:lang w:bidi="es-ES"/>
            </w:rPr>
            <w:t>789</w:t>
          </w:r>
        </w:p>
      </w:docPartBody>
    </w:docPart>
    <w:docPart>
      <w:docPartPr>
        <w:name w:val="C61E1E232E70428A91DF2C4C99C1C051"/>
        <w:category>
          <w:name w:val="General"/>
          <w:gallery w:val="placeholder"/>
        </w:category>
        <w:types>
          <w:type w:val="bbPlcHdr"/>
        </w:types>
        <w:behaviors>
          <w:behavior w:val="content"/>
        </w:behaviors>
        <w:guid w:val="{522FA55B-5B2D-45F1-8C70-25DDC67CC668}"/>
      </w:docPartPr>
      <w:docPartBody>
        <w:p w:rsidR="00000000" w:rsidRDefault="004B54A9">
          <w:pPr>
            <w:pStyle w:val="C61E1E232E70428A91DF2C4C99C1C051"/>
          </w:pPr>
          <w:r w:rsidRPr="00642A06">
            <w:rPr>
              <w:noProof/>
              <w:lang w:bidi="es-ES"/>
            </w:rPr>
            <w:t>789</w:t>
          </w:r>
        </w:p>
      </w:docPartBody>
    </w:docPart>
    <w:docPart>
      <w:docPartPr>
        <w:name w:val="DFF4BEE3F642430EB8CA4F4CA7C95578"/>
        <w:category>
          <w:name w:val="General"/>
          <w:gallery w:val="placeholder"/>
        </w:category>
        <w:types>
          <w:type w:val="bbPlcHdr"/>
        </w:types>
        <w:behaviors>
          <w:behavior w:val="content"/>
        </w:behaviors>
        <w:guid w:val="{6799EE91-8C38-49D0-B26D-8C7200BE654F}"/>
      </w:docPartPr>
      <w:docPartBody>
        <w:p w:rsidR="00000000" w:rsidRDefault="004B54A9">
          <w:pPr>
            <w:pStyle w:val="DFF4BEE3F642430EB8CA4F4CA7C95578"/>
          </w:pPr>
          <w:r w:rsidRPr="00642A06">
            <w:rPr>
              <w:noProof/>
              <w:lang w:bidi="es-ES"/>
            </w:rPr>
            <w:t>789</w:t>
          </w:r>
        </w:p>
      </w:docPartBody>
    </w:docPart>
    <w:docPart>
      <w:docPartPr>
        <w:name w:val="AEB96ADD825744308E8A2D5D4E2E86A4"/>
        <w:category>
          <w:name w:val="General"/>
          <w:gallery w:val="placeholder"/>
        </w:category>
        <w:types>
          <w:type w:val="bbPlcHdr"/>
        </w:types>
        <w:behaviors>
          <w:behavior w:val="content"/>
        </w:behaviors>
        <w:guid w:val="{E7EB3670-EA99-4F85-8B34-A6ADA104DAA6}"/>
      </w:docPartPr>
      <w:docPartBody>
        <w:p w:rsidR="00000000" w:rsidRDefault="004B54A9">
          <w:pPr>
            <w:pStyle w:val="AEB96ADD825744308E8A2D5D4E2E86A4"/>
          </w:pPr>
          <w:r w:rsidRPr="00642A06">
            <w:rPr>
              <w:noProof/>
              <w:lang w:bidi="es-ES"/>
            </w:rPr>
            <w:t>789</w:t>
          </w:r>
        </w:p>
      </w:docPartBody>
    </w:docPart>
    <w:docPart>
      <w:docPartPr>
        <w:name w:val="95D333E46A584BC89A0B7CA787FDB2D0"/>
        <w:category>
          <w:name w:val="General"/>
          <w:gallery w:val="placeholder"/>
        </w:category>
        <w:types>
          <w:type w:val="bbPlcHdr"/>
        </w:types>
        <w:behaviors>
          <w:behavior w:val="content"/>
        </w:behaviors>
        <w:guid w:val="{38D0FFEB-19C6-4B13-ABEB-28A767A0C12A}"/>
      </w:docPartPr>
      <w:docPartBody>
        <w:p w:rsidR="00000000" w:rsidRDefault="004B54A9">
          <w:pPr>
            <w:pStyle w:val="95D333E46A584BC89A0B7CA787FDB2D0"/>
          </w:pPr>
          <w:r w:rsidRPr="00642A06">
            <w:rPr>
              <w:noProof/>
              <w:lang w:bidi="es-ES"/>
            </w:rPr>
            <w:t xml:space="preserve">[Coloque todas las tablas del artículo en una sección de tablas, después de las referencias (y, si corresponde, de las notas al pie). Use una página nueva para cada tabla e incluya un número de tabla y un título </w:t>
          </w:r>
          <w:r w:rsidRPr="00642A06">
            <w:rPr>
              <w:noProof/>
              <w:lang w:bidi="es-ES"/>
            </w:rPr>
            <w:t>de tablapara cada una, como se muestra en esta página. Todo el texto explicativo aparece en una nota de tabla después de la tabla, como en esta. Use el estilo de tabla o ilustración, disponible en la galería de estilos de la pestaña Inicio, para agregar el</w:t>
          </w:r>
          <w:r w:rsidRPr="00642A06">
            <w:rPr>
              <w:noProof/>
              <w:lang w:bidi="es-ES"/>
            </w:rPr>
            <w:t xml:space="preserve"> espaciado entre la tabla y la nota Las tablas en el formato de APA pueden usar un interlineado de una línea o de 1,5 líneas. Incluya un título para cada fila o columna, incluso si el contenido parece obvio. Se configuró un estilo de tabla predeterminado p</w:t>
          </w:r>
          <w:r w:rsidRPr="00642A06">
            <w:rPr>
              <w:noProof/>
              <w:lang w:bidi="es-ES"/>
            </w:rPr>
            <w:t>ara esta plantilla que cumple con las normas del estilo APA. Para insertar una tabla, en la pestaña Insertar, haga clic en Tabla.]</w:t>
          </w:r>
        </w:p>
      </w:docPartBody>
    </w:docPart>
    <w:docPart>
      <w:docPartPr>
        <w:name w:val="810D5D34ED754668B6F62705DC1B73B5"/>
        <w:category>
          <w:name w:val="General"/>
          <w:gallery w:val="placeholder"/>
        </w:category>
        <w:types>
          <w:type w:val="bbPlcHdr"/>
        </w:types>
        <w:behaviors>
          <w:behavior w:val="content"/>
        </w:behaviors>
        <w:guid w:val="{6B6E324C-1459-400F-8DAB-4B2019879953}"/>
      </w:docPartPr>
      <w:docPartBody>
        <w:p w:rsidR="00000000" w:rsidRDefault="004B54A9">
          <w:pPr>
            <w:pStyle w:val="810D5D34ED754668B6F62705DC1B73B5"/>
          </w:pPr>
          <w:r w:rsidRPr="00642A06">
            <w:rPr>
              <w:noProof/>
              <w:lang w:bidi="es-ES"/>
            </w:rPr>
            <w:t>Título de ilustraciones</w:t>
          </w:r>
        </w:p>
      </w:docPartBody>
    </w:docPart>
    <w:docPart>
      <w:docPartPr>
        <w:name w:val="832EEF2564194A4EB8AB2C4A3B92BF30"/>
        <w:category>
          <w:name w:val="General"/>
          <w:gallery w:val="placeholder"/>
        </w:category>
        <w:types>
          <w:type w:val="bbPlcHdr"/>
        </w:types>
        <w:behaviors>
          <w:behavior w:val="content"/>
        </w:behaviors>
        <w:guid w:val="{07AB54CD-A26F-4661-B312-8849BE06A91C}"/>
      </w:docPartPr>
      <w:docPartBody>
        <w:p w:rsidR="00000000" w:rsidRDefault="004B54A9">
          <w:pPr>
            <w:pStyle w:val="832EEF2564194A4EB8AB2C4A3B92BF30"/>
          </w:pPr>
          <w:r w:rsidRPr="00642A06">
            <w:rPr>
              <w:noProof/>
              <w:lang w:bidi="es-ES"/>
            </w:rPr>
            <w:t>[Incluya todas las ilustraciones en su propia sección, después de las referencias (y, si corresponde, de las notas al pie y l</w:t>
          </w:r>
          <w:r w:rsidRPr="00642A06">
            <w:rPr>
              <w:noProof/>
              <w:lang w:bidi="es-ES"/>
            </w:rPr>
            <w:t>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A9"/>
    <w:rsid w:val="004B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BAAAB61E6A45EC9F23BE29B756603B">
    <w:name w:val="7EBAAAB61E6A45EC9F23BE29B756603B"/>
  </w:style>
  <w:style w:type="paragraph" w:customStyle="1" w:styleId="96413CB158504CD9A5075BA905715C58">
    <w:name w:val="96413CB158504CD9A5075BA905715C58"/>
  </w:style>
  <w:style w:type="paragraph" w:customStyle="1" w:styleId="ACCFE7DA4C2A488FA54D6715243FA9FC">
    <w:name w:val="ACCFE7DA4C2A488FA54D6715243FA9FC"/>
  </w:style>
  <w:style w:type="paragraph" w:customStyle="1" w:styleId="EC016D1920D24CCB99F34765BF5C7C06">
    <w:name w:val="EC016D1920D24CCB99F34765BF5C7C06"/>
  </w:style>
  <w:style w:type="paragraph" w:customStyle="1" w:styleId="AAC8DEFED6DF4C058AAFBCA26549D352">
    <w:name w:val="AAC8DEFED6DF4C058AAFBCA26549D352"/>
  </w:style>
  <w:style w:type="paragraph" w:customStyle="1" w:styleId="DD08AB721BF04B8C96174709DB46FAF4">
    <w:name w:val="DD08AB721BF04B8C96174709DB46FAF4"/>
  </w:style>
  <w:style w:type="character" w:styleId="nfasis">
    <w:name w:val="Emphasis"/>
    <w:basedOn w:val="Fuentedeprrafopredeter"/>
    <w:uiPriority w:val="4"/>
    <w:unhideWhenUsed/>
    <w:qFormat/>
    <w:rPr>
      <w:rFonts w:asciiTheme="minorHAnsi" w:hAnsiTheme="minorHAnsi"/>
      <w:i/>
      <w:iCs/>
      <w:sz w:val="24"/>
    </w:rPr>
  </w:style>
  <w:style w:type="paragraph" w:customStyle="1" w:styleId="39AA6465663A42838BE7A55F2E2EB739">
    <w:name w:val="39AA6465663A42838BE7A55F2E2EB739"/>
  </w:style>
  <w:style w:type="paragraph" w:customStyle="1" w:styleId="31475EB360F6431898B34B09E5304A7C">
    <w:name w:val="31475EB360F6431898B34B09E5304A7C"/>
  </w:style>
  <w:style w:type="paragraph" w:customStyle="1" w:styleId="B223493B4A804F00B42A1CA8D9807D05">
    <w:name w:val="B223493B4A804F00B42A1CA8D9807D05"/>
  </w:style>
  <w:style w:type="paragraph" w:customStyle="1" w:styleId="F44C1EB39BB34230989559878C4FDDC3">
    <w:name w:val="F44C1EB39BB34230989559878C4FDDC3"/>
  </w:style>
  <w:style w:type="paragraph" w:customStyle="1" w:styleId="2910FF264C284304997BFEB189C8CDBC">
    <w:name w:val="2910FF264C284304997BFEB189C8CDBC"/>
  </w:style>
  <w:style w:type="paragraph" w:customStyle="1" w:styleId="A50C8CE2F44C4625B42C899E3C250E09">
    <w:name w:val="A50C8CE2F44C4625B42C899E3C250E09"/>
  </w:style>
  <w:style w:type="paragraph" w:customStyle="1" w:styleId="8E529F05D2CA4C9DB6B0628172F30EBA">
    <w:name w:val="8E529F05D2CA4C9DB6B0628172F30EBA"/>
  </w:style>
  <w:style w:type="paragraph" w:customStyle="1" w:styleId="990FB815939B48A8AC783B2CC823D081">
    <w:name w:val="990FB815939B48A8AC783B2CC823D081"/>
  </w:style>
  <w:style w:type="paragraph" w:customStyle="1" w:styleId="53F48AD0B7EC4A73BC1781028E9C0C02">
    <w:name w:val="53F48AD0B7EC4A73BC1781028E9C0C02"/>
  </w:style>
  <w:style w:type="paragraph" w:customStyle="1" w:styleId="138E3FE682324C8DAD4451812DD0DA2D">
    <w:name w:val="138E3FE682324C8DAD4451812DD0DA2D"/>
  </w:style>
  <w:style w:type="paragraph" w:customStyle="1" w:styleId="BD93583F80F343BBA081D54C96F1D7E9">
    <w:name w:val="BD93583F80F343BBA081D54C96F1D7E9"/>
  </w:style>
  <w:style w:type="paragraph" w:customStyle="1" w:styleId="A635A1E8FC504AE6999CF85ECC83348C">
    <w:name w:val="A635A1E8FC504AE6999CF85ECC83348C"/>
  </w:style>
  <w:style w:type="paragraph" w:customStyle="1" w:styleId="F49A52A852244F2A9A1981A81BA5AA54">
    <w:name w:val="F49A52A852244F2A9A1981A81BA5AA54"/>
  </w:style>
  <w:style w:type="paragraph" w:customStyle="1" w:styleId="CABEB6D5E36849BEA9B0CEC02D404B54">
    <w:name w:val="CABEB6D5E36849BEA9B0CEC02D404B54"/>
  </w:style>
  <w:style w:type="paragraph" w:customStyle="1" w:styleId="6D1C480375C64C95B75048FA897DA17C">
    <w:name w:val="6D1C480375C64C95B75048FA897DA17C"/>
  </w:style>
  <w:style w:type="paragraph" w:customStyle="1" w:styleId="3BEB551ED5E342A9B6B6FB2F857F1AA3">
    <w:name w:val="3BEB551ED5E342A9B6B6FB2F857F1AA3"/>
  </w:style>
  <w:style w:type="paragraph" w:customStyle="1" w:styleId="1237F38421974E5AA6D790921F5F1B00">
    <w:name w:val="1237F38421974E5AA6D790921F5F1B00"/>
  </w:style>
  <w:style w:type="paragraph" w:customStyle="1" w:styleId="39F73BD4D24547D58D45F4BA0F1C0470">
    <w:name w:val="39F73BD4D24547D58D45F4BA0F1C0470"/>
  </w:style>
  <w:style w:type="paragraph" w:customStyle="1" w:styleId="73385F9E09094BF9B5D15B98899ED1B3">
    <w:name w:val="73385F9E09094BF9B5D15B98899ED1B3"/>
  </w:style>
  <w:style w:type="paragraph" w:customStyle="1" w:styleId="54B13196B2154C779B50760F16A96C38">
    <w:name w:val="54B13196B2154C779B50760F16A96C38"/>
  </w:style>
  <w:style w:type="paragraph" w:customStyle="1" w:styleId="C1C4715D2152447183902E424C7796C1">
    <w:name w:val="C1C4715D2152447183902E424C7796C1"/>
  </w:style>
  <w:style w:type="paragraph" w:customStyle="1" w:styleId="1EC86932C3D14FEC8E13D089B999794A">
    <w:name w:val="1EC86932C3D14FEC8E13D089B999794A"/>
  </w:style>
  <w:style w:type="paragraph" w:customStyle="1" w:styleId="73AB2F7C8D474B02A015304C251A0450">
    <w:name w:val="73AB2F7C8D474B02A015304C251A0450"/>
  </w:style>
  <w:style w:type="paragraph" w:customStyle="1" w:styleId="6A2D0C6E5C604540A5EA01C9B6587A63">
    <w:name w:val="6A2D0C6E5C604540A5EA01C9B6587A63"/>
  </w:style>
  <w:style w:type="paragraph" w:customStyle="1" w:styleId="B9C3B4302AA04FE3B92ECCD63A6977B6">
    <w:name w:val="B9C3B4302AA04FE3B92ECCD63A6977B6"/>
  </w:style>
  <w:style w:type="paragraph" w:customStyle="1" w:styleId="2DB52D9FE77F4A09BA89B325B42AE6FB">
    <w:name w:val="2DB52D9FE77F4A09BA89B325B42AE6FB"/>
  </w:style>
  <w:style w:type="paragraph" w:customStyle="1" w:styleId="E3E124605C214A1888F9C5EC1AB36F23">
    <w:name w:val="E3E124605C214A1888F9C5EC1AB36F23"/>
  </w:style>
  <w:style w:type="paragraph" w:customStyle="1" w:styleId="5294EA39484D43EC870569BAD4EF627B">
    <w:name w:val="5294EA39484D43EC870569BAD4EF627B"/>
  </w:style>
  <w:style w:type="paragraph" w:customStyle="1" w:styleId="10FD83165AD74285BB4C77BC9ACD4A83">
    <w:name w:val="10FD83165AD74285BB4C77BC9ACD4A83"/>
  </w:style>
  <w:style w:type="paragraph" w:customStyle="1" w:styleId="679CD494ACA240BFBB203CE2D5DE9C4C">
    <w:name w:val="679CD494ACA240BFBB203CE2D5DE9C4C"/>
  </w:style>
  <w:style w:type="paragraph" w:customStyle="1" w:styleId="BB9E5ABC2B8E4A07918E8F730B11A6B3">
    <w:name w:val="BB9E5ABC2B8E4A07918E8F730B11A6B3"/>
  </w:style>
  <w:style w:type="paragraph" w:customStyle="1" w:styleId="610DC3CCAF0B49D0BD9843B18068160E">
    <w:name w:val="610DC3CCAF0B49D0BD9843B18068160E"/>
  </w:style>
  <w:style w:type="paragraph" w:customStyle="1" w:styleId="3B28239D1155414BAC9CF5148EC1C410">
    <w:name w:val="3B28239D1155414BAC9CF5148EC1C410"/>
  </w:style>
  <w:style w:type="paragraph" w:customStyle="1" w:styleId="ED47ED81D9524C078E9E21D52C835BFD">
    <w:name w:val="ED47ED81D9524C078E9E21D52C835BFD"/>
  </w:style>
  <w:style w:type="paragraph" w:customStyle="1" w:styleId="7A200C57374C4BA4AF803E083A569D0A">
    <w:name w:val="7A200C57374C4BA4AF803E083A569D0A"/>
  </w:style>
  <w:style w:type="paragraph" w:customStyle="1" w:styleId="51B48580D319455E86782491B4763671">
    <w:name w:val="51B48580D319455E86782491B4763671"/>
  </w:style>
  <w:style w:type="paragraph" w:customStyle="1" w:styleId="65717ABA432F4C3FA6F6B0EB16A1B55F">
    <w:name w:val="65717ABA432F4C3FA6F6B0EB16A1B55F"/>
  </w:style>
  <w:style w:type="paragraph" w:customStyle="1" w:styleId="C66DA40C86C14DE1B257B238C25828B5">
    <w:name w:val="C66DA40C86C14DE1B257B238C25828B5"/>
  </w:style>
  <w:style w:type="paragraph" w:customStyle="1" w:styleId="065897C8880D485E94B3FF2AD059544E">
    <w:name w:val="065897C8880D485E94B3FF2AD059544E"/>
  </w:style>
  <w:style w:type="paragraph" w:customStyle="1" w:styleId="5DBD70532A6C41FA9F22ACA08636BAB7">
    <w:name w:val="5DBD70532A6C41FA9F22ACA08636BAB7"/>
  </w:style>
  <w:style w:type="paragraph" w:customStyle="1" w:styleId="9FC009C12E784BA5A4CD9C1DC92E9B98">
    <w:name w:val="9FC009C12E784BA5A4CD9C1DC92E9B98"/>
  </w:style>
  <w:style w:type="paragraph" w:customStyle="1" w:styleId="4400114E546F4E49A01B7A1D89C34F6A">
    <w:name w:val="4400114E546F4E49A01B7A1D89C34F6A"/>
  </w:style>
  <w:style w:type="paragraph" w:customStyle="1" w:styleId="49E56838CEFB4DDEBF23F7251EF0D45A">
    <w:name w:val="49E56838CEFB4DDEBF23F7251EF0D45A"/>
  </w:style>
  <w:style w:type="paragraph" w:customStyle="1" w:styleId="65063C89FE4242B9B4E506E0C4A36425">
    <w:name w:val="65063C89FE4242B9B4E506E0C4A36425"/>
  </w:style>
  <w:style w:type="paragraph" w:customStyle="1" w:styleId="1E60EB5C373A4AAF86E2A6AF77BA8924">
    <w:name w:val="1E60EB5C373A4AAF86E2A6AF77BA8924"/>
  </w:style>
  <w:style w:type="paragraph" w:customStyle="1" w:styleId="5FBD9A7CFED3458AB69E287C02621017">
    <w:name w:val="5FBD9A7CFED3458AB69E287C02621017"/>
  </w:style>
  <w:style w:type="paragraph" w:customStyle="1" w:styleId="E228D2BA12D440EE912573EF1525A00A">
    <w:name w:val="E228D2BA12D440EE912573EF1525A00A"/>
  </w:style>
  <w:style w:type="paragraph" w:customStyle="1" w:styleId="B834AB94ACA1482489998F24066E950D">
    <w:name w:val="B834AB94ACA1482489998F24066E950D"/>
  </w:style>
  <w:style w:type="paragraph" w:customStyle="1" w:styleId="677F615E135F482B87373EA4562B07F3">
    <w:name w:val="677F615E135F482B87373EA4562B07F3"/>
  </w:style>
  <w:style w:type="paragraph" w:customStyle="1" w:styleId="BF754910B7EC4FB2AAF4A9D173CEA491">
    <w:name w:val="BF754910B7EC4FB2AAF4A9D173CEA491"/>
  </w:style>
  <w:style w:type="paragraph" w:customStyle="1" w:styleId="7B32090B0E2C477C948C24462C11A405">
    <w:name w:val="7B32090B0E2C477C948C24462C11A405"/>
  </w:style>
  <w:style w:type="paragraph" w:customStyle="1" w:styleId="C61E1E232E70428A91DF2C4C99C1C051">
    <w:name w:val="C61E1E232E70428A91DF2C4C99C1C051"/>
  </w:style>
  <w:style w:type="paragraph" w:customStyle="1" w:styleId="DFF4BEE3F642430EB8CA4F4CA7C95578">
    <w:name w:val="DFF4BEE3F642430EB8CA4F4CA7C95578"/>
  </w:style>
  <w:style w:type="paragraph" w:customStyle="1" w:styleId="AEB96ADD825744308E8A2D5D4E2E86A4">
    <w:name w:val="AEB96ADD825744308E8A2D5D4E2E86A4"/>
  </w:style>
  <w:style w:type="paragraph" w:customStyle="1" w:styleId="95D333E46A584BC89A0B7CA787FDB2D0">
    <w:name w:val="95D333E46A584BC89A0B7CA787FDB2D0"/>
  </w:style>
  <w:style w:type="paragraph" w:customStyle="1" w:styleId="810D5D34ED754668B6F62705DC1B73B5">
    <w:name w:val="810D5D34ED754668B6F62705DC1B73B5"/>
  </w:style>
  <w:style w:type="paragraph" w:customStyle="1" w:styleId="832EEF2564194A4EB8AB2C4A3B92BF30">
    <w:name w:val="832EEF2564194A4EB8AB2C4A3B92BF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D87BEFB0-F83E-4954-8E19-4E16BC43C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(6.ª edición).dotx</Template>
  <TotalTime>97</TotalTime>
  <Pages>9</Pages>
  <Words>1080</Words>
  <Characters>6161</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Quicksort Paralelo</dc:title>
  <dc:subject/>
  <dc:creator>Alumno</dc:creator>
  <cp:keywords/>
  <dc:description/>
  <cp:lastModifiedBy>Alumno</cp:lastModifiedBy>
  <cp:revision>1</cp:revision>
  <dcterms:created xsi:type="dcterms:W3CDTF">2023-10-24T18:31:00Z</dcterms:created>
  <dcterms:modified xsi:type="dcterms:W3CDTF">2023-10-24T20:08:00Z</dcterms:modified>
</cp:coreProperties>
</file>